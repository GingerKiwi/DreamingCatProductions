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page" w:tblpX="993" w:tblpY="320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41"/>
      </w:tblGrid>
      <w:tr w:rsidR="004B7E44" w14:paraId="5129E566" w14:textId="77777777" w:rsidTr="004B7E44">
        <w:trPr>
          <w:trHeight w:val="2536"/>
        </w:trPr>
        <w:tc>
          <w:tcPr>
            <w:tcW w:w="8541" w:type="dxa"/>
            <w:tcBorders>
              <w:top w:val="nil"/>
              <w:left w:val="nil"/>
              <w:bottom w:val="nil"/>
              <w:right w:val="nil"/>
            </w:tcBorders>
          </w:tcPr>
          <w:p w14:paraId="3748450E" w14:textId="0FC970E5" w:rsidR="004B7E44" w:rsidRDefault="004B7E44" w:rsidP="00016E12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30ED48C" wp14:editId="4B8D5DED">
                      <wp:extent cx="5138670" cy="1603612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38670" cy="160361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0FE5500" w14:textId="3B616D9F" w:rsidR="004B7E44" w:rsidRPr="00790BD1" w:rsidRDefault="0002003E" w:rsidP="00016E12">
                                  <w:pPr>
                                    <w:pStyle w:val="Title"/>
                                  </w:pPr>
                                  <w:r w:rsidRPr="00790BD1">
                                    <w:t>Dreaming cat Productions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730ED48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404.6pt;height:12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" filled="f" stroked="f" strokeweight=".5pt">
                      <v:textbox>
                        <w:txbxContent>
                          <w:p w14:paraId="40FE5500" w14:textId="3B616D9F" w:rsidR="004B7E44" w:rsidRPr="00790BD1" w:rsidRDefault="0002003E" w:rsidP="00016E12">
                            <w:pPr>
                              <w:pStyle w:val="Title"/>
                            </w:pPr>
                            <w:r w:rsidRPr="00790BD1">
                              <w:t>Dreaming cat Productions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6A8E0D37" w14:textId="77777777" w:rsidR="004B7E44" w:rsidRPr="00294883" w:rsidRDefault="004B7E44" w:rsidP="00016E12">
            <w:r w:rsidRPr="00294883">
              <w:rPr>
                <w:noProof/>
              </w:rPr>
              <mc:AlternateContent>
                <mc:Choice Requires="wps">
                  <w:drawing>
                    <wp:inline distT="0" distB="0" distL="0" distR="0" wp14:anchorId="747075F9" wp14:editId="3DA08975">
                      <wp:extent cx="785611" cy="0"/>
                      <wp:effectExtent l="0" t="38100" r="27305" b="3810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85611" cy="0"/>
                              </a:xfrm>
                              <a:prstGeom prst="line">
                                <a:avLst/>
                              </a:prstGeom>
                              <a:ln w="762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DC9F61B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61.8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" strokecolor="#161718 [3213]" strokeweight="6pt">
                      <w10:anchorlock/>
                    </v:line>
                  </w:pict>
                </mc:Fallback>
              </mc:AlternateContent>
            </w:r>
          </w:p>
          <w:p w14:paraId="669DDCBB" w14:textId="77777777" w:rsidR="004B7E44" w:rsidRDefault="004B7E44" w:rsidP="00016E12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1A6B5F8" wp14:editId="38E23D35">
                      <wp:extent cx="4460032" cy="1196622"/>
                      <wp:effectExtent l="0" t="0" r="0" b="0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60032" cy="119662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D8E26A5" w14:textId="732E762F" w:rsidR="004B7E44" w:rsidRPr="002B061C" w:rsidRDefault="00790BD1" w:rsidP="00016E12">
                                  <w:pPr>
                                    <w:pStyle w:val="Subtitle"/>
                                  </w:pPr>
                                  <w:r w:rsidRPr="002B061C">
                                    <w:t xml:space="preserve">Establishing </w:t>
                                  </w:r>
                                  <w:r w:rsidR="00255C0F">
                                    <w:t>the</w:t>
                                  </w:r>
                                  <w:r w:rsidRPr="002B061C">
                                    <w:t xml:space="preserve"> Brand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1A6B5F8" id="Text Box 3" o:spid="_x0000_s1027" type="#_x0000_t202" style="width:351.2pt;height:9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" filled="f" stroked="f" strokeweight=".5pt">
                      <v:textbox>
                        <w:txbxContent>
                          <w:p w14:paraId="0D8E26A5" w14:textId="732E762F" w:rsidR="004B7E44" w:rsidRPr="002B061C" w:rsidRDefault="00790BD1" w:rsidP="00016E12">
                            <w:pPr>
                              <w:pStyle w:val="Subtitle"/>
                            </w:pPr>
                            <w:r w:rsidRPr="002B061C">
                              <w:t xml:space="preserve">Establishing </w:t>
                            </w:r>
                            <w:r w:rsidR="00255C0F">
                              <w:t>the</w:t>
                            </w:r>
                            <w:r w:rsidRPr="002B061C">
                              <w:t xml:space="preserve"> Brand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4B7E44" w14:paraId="37560BD0" w14:textId="77777777" w:rsidTr="004B7E44">
        <w:trPr>
          <w:trHeight w:val="3814"/>
        </w:trPr>
        <w:tc>
          <w:tcPr>
            <w:tcW w:w="85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52505F" w14:textId="5622F12D" w:rsidR="004B7E44" w:rsidRDefault="004B7E44" w:rsidP="00016E12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04219CE" wp14:editId="6002B3EF">
                      <wp:extent cx="4667534" cy="1370398"/>
                      <wp:effectExtent l="0" t="0" r="0" b="0"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67534" cy="137039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6A44881" w14:textId="503A8490" w:rsidR="004B7E44" w:rsidRDefault="00790BD1" w:rsidP="00016E12">
                                  <w:pPr>
                                    <w:pStyle w:val="Heading1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13078D">
                                    <w:rPr>
                                      <w:sz w:val="36"/>
                                      <w:szCs w:val="36"/>
                                    </w:rPr>
                                    <w:t>Prepared by Elizabeth M</w:t>
                                  </w:r>
                                  <w:r w:rsidRPr="0013078D">
                                    <w:rPr>
                                      <w:sz w:val="36"/>
                                      <w:szCs w:val="36"/>
                                      <w:vertAlign w:val="superscript"/>
                                    </w:rPr>
                                    <w:t>c</w:t>
                                  </w:r>
                                  <w:r w:rsidRPr="0013078D">
                                    <w:rPr>
                                      <w:sz w:val="36"/>
                                      <w:szCs w:val="36"/>
                                    </w:rPr>
                                    <w:t>Cready</w:t>
                                  </w:r>
                                </w:p>
                                <w:p w14:paraId="6FFC643F" w14:textId="77777777" w:rsidR="0013078D" w:rsidRPr="0013078D" w:rsidRDefault="0013078D" w:rsidP="00016E12">
                                  <w:pPr>
                                    <w:pStyle w:val="Heading1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14:paraId="2540FD96" w14:textId="77777777" w:rsidR="0013078D" w:rsidRDefault="0013078D" w:rsidP="00016E12">
                                  <w:pPr>
                                    <w:pStyle w:val="Heading1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13078D">
                                    <w:rPr>
                                      <w:sz w:val="36"/>
                                      <w:szCs w:val="36"/>
                                    </w:rPr>
                                    <w:t xml:space="preserve">For Gordon Yarley, </w:t>
                                  </w:r>
                                </w:p>
                                <w:p w14:paraId="4BF1770E" w14:textId="409EC038" w:rsidR="0013078D" w:rsidRPr="0013078D" w:rsidRDefault="0013078D" w:rsidP="00016E12">
                                  <w:pPr>
                                    <w:pStyle w:val="Heading1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13078D">
                                    <w:rPr>
                                      <w:sz w:val="36"/>
                                      <w:szCs w:val="36"/>
                                    </w:rPr>
                                    <w:t>Owner</w:t>
                                  </w: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, Dreaming Cat Productions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04219CE" id="Text Box 6" o:spid="_x0000_s1028" type="#_x0000_t202" style="width:367.5pt;height:107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" filled="f" stroked="f" strokeweight=".5pt">
                      <v:textbox>
                        <w:txbxContent>
                          <w:p w14:paraId="76A44881" w14:textId="503A8490" w:rsidR="004B7E44" w:rsidRDefault="00790BD1" w:rsidP="00016E12">
                            <w:pPr>
                              <w:pStyle w:val="Heading1"/>
                              <w:rPr>
                                <w:sz w:val="36"/>
                                <w:szCs w:val="36"/>
                              </w:rPr>
                            </w:pPr>
                            <w:r w:rsidRPr="0013078D">
                              <w:rPr>
                                <w:sz w:val="36"/>
                                <w:szCs w:val="36"/>
                              </w:rPr>
                              <w:t>Prepared by Elizabeth M</w:t>
                            </w:r>
                            <w:r w:rsidRPr="0013078D">
                              <w:rPr>
                                <w:sz w:val="36"/>
                                <w:szCs w:val="36"/>
                                <w:vertAlign w:val="superscript"/>
                              </w:rPr>
                              <w:t>c</w:t>
                            </w:r>
                            <w:r w:rsidRPr="0013078D">
                              <w:rPr>
                                <w:sz w:val="36"/>
                                <w:szCs w:val="36"/>
                              </w:rPr>
                              <w:t>Cready</w:t>
                            </w:r>
                          </w:p>
                          <w:p w14:paraId="6FFC643F" w14:textId="77777777" w:rsidR="0013078D" w:rsidRPr="0013078D" w:rsidRDefault="0013078D" w:rsidP="00016E12">
                            <w:pPr>
                              <w:pStyle w:val="Heading1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2540FD96" w14:textId="77777777" w:rsidR="0013078D" w:rsidRDefault="0013078D" w:rsidP="00016E12">
                            <w:pPr>
                              <w:pStyle w:val="Heading1"/>
                              <w:rPr>
                                <w:sz w:val="36"/>
                                <w:szCs w:val="36"/>
                              </w:rPr>
                            </w:pPr>
                            <w:r w:rsidRPr="0013078D">
                              <w:rPr>
                                <w:sz w:val="36"/>
                                <w:szCs w:val="36"/>
                              </w:rPr>
                              <w:t xml:space="preserve">For Gordon Yarley, </w:t>
                            </w:r>
                          </w:p>
                          <w:p w14:paraId="4BF1770E" w14:textId="409EC038" w:rsidR="0013078D" w:rsidRPr="0013078D" w:rsidRDefault="0013078D" w:rsidP="00016E12">
                            <w:pPr>
                              <w:pStyle w:val="Heading1"/>
                              <w:rPr>
                                <w:sz w:val="36"/>
                                <w:szCs w:val="36"/>
                              </w:rPr>
                            </w:pPr>
                            <w:r w:rsidRPr="0013078D">
                              <w:rPr>
                                <w:sz w:val="36"/>
                                <w:szCs w:val="36"/>
                              </w:rPr>
                              <w:t>Owner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, Dreaming Cat Productions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23E22FF2" w14:textId="77777777" w:rsidR="004B7E44" w:rsidRDefault="004B7E44" w:rsidP="00016E12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AC244EB" wp14:editId="153DDA09">
                      <wp:extent cx="2524259" cy="936751"/>
                      <wp:effectExtent l="0" t="0" r="0" b="0"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24259" cy="93675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698C881" w14:textId="53EF4DB0" w:rsidR="0013078D" w:rsidRPr="0013078D" w:rsidRDefault="0013078D" w:rsidP="00016E12">
                                  <w:pPr>
                                    <w:rPr>
                                      <w:rFonts w:ascii="Josefin Sans Medium" w:hAnsi="Josefin Sans Medium"/>
                                    </w:rPr>
                                  </w:pPr>
                                  <w:r w:rsidRPr="0013078D">
                                    <w:rPr>
                                      <w:rFonts w:ascii="Josefin Sans Medium" w:hAnsi="Josefin Sans Medium"/>
                                    </w:rPr>
                                    <w:t>November</w:t>
                                  </w:r>
                                  <w:r>
                                    <w:rPr>
                                      <w:rFonts w:ascii="Josefin Sans Medium" w:hAnsi="Josefin Sans Medium"/>
                                    </w:rPr>
                                    <w:t>,</w:t>
                                  </w:r>
                                  <w:r w:rsidRPr="0013078D">
                                    <w:rPr>
                                      <w:rFonts w:ascii="Josefin Sans Medium" w:hAnsi="Josefin Sans Medium"/>
                                    </w:rPr>
                                    <w:t xml:space="preserve"> 2022</w:t>
                                  </w:r>
                                </w:p>
                                <w:p w14:paraId="3D5378E0" w14:textId="00E259B9" w:rsidR="004B7E44" w:rsidRPr="0013078D" w:rsidRDefault="00790BD1" w:rsidP="00016E12">
                                  <w:pPr>
                                    <w:rPr>
                                      <w:rFonts w:ascii="Josefin Sans Medium" w:hAnsi="Josefin Sans Medium"/>
                                    </w:rPr>
                                  </w:pPr>
                                  <w:r w:rsidRPr="0013078D">
                                    <w:rPr>
                                      <w:rFonts w:ascii="Josefin Sans Medium" w:hAnsi="Josefin Sans Medium"/>
                                    </w:rPr>
                                    <w:t>Toronto, Ontario</w:t>
                                  </w:r>
                                </w:p>
                                <w:p w14:paraId="4BEE0245" w14:textId="46EB6527" w:rsidR="00790BD1" w:rsidRPr="0013078D" w:rsidRDefault="00790BD1" w:rsidP="00016E12">
                                  <w:pPr>
                                    <w:rPr>
                                      <w:rFonts w:ascii="Josefin Sans Medium" w:hAnsi="Josefin Sans Medium"/>
                                    </w:rPr>
                                  </w:pPr>
                                  <w:r w:rsidRPr="0013078D">
                                    <w:rPr>
                                      <w:rFonts w:ascii="Josefin Sans Medium" w:hAnsi="Josefin Sans Medium"/>
                                    </w:rPr>
                                    <w:t>Canada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AC244EB" id="Text Box 7" o:spid="_x0000_s1029" type="#_x0000_t202" style="width:198.75pt;height:7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" filled="f" stroked="f" strokeweight=".5pt">
                      <v:textbox>
                        <w:txbxContent>
                          <w:p w14:paraId="0698C881" w14:textId="53EF4DB0" w:rsidR="0013078D" w:rsidRPr="0013078D" w:rsidRDefault="0013078D" w:rsidP="00016E12">
                            <w:pPr>
                              <w:rPr>
                                <w:rFonts w:ascii="Josefin Sans Medium" w:hAnsi="Josefin Sans Medium"/>
                              </w:rPr>
                            </w:pPr>
                            <w:r w:rsidRPr="0013078D">
                              <w:rPr>
                                <w:rFonts w:ascii="Josefin Sans Medium" w:hAnsi="Josefin Sans Medium"/>
                              </w:rPr>
                              <w:t>November</w:t>
                            </w:r>
                            <w:r>
                              <w:rPr>
                                <w:rFonts w:ascii="Josefin Sans Medium" w:hAnsi="Josefin Sans Medium"/>
                              </w:rPr>
                              <w:t>,</w:t>
                            </w:r>
                            <w:r w:rsidRPr="0013078D">
                              <w:rPr>
                                <w:rFonts w:ascii="Josefin Sans Medium" w:hAnsi="Josefin Sans Medium"/>
                              </w:rPr>
                              <w:t xml:space="preserve"> 2022</w:t>
                            </w:r>
                          </w:p>
                          <w:p w14:paraId="3D5378E0" w14:textId="00E259B9" w:rsidR="004B7E44" w:rsidRPr="0013078D" w:rsidRDefault="00790BD1" w:rsidP="00016E12">
                            <w:pPr>
                              <w:rPr>
                                <w:rFonts w:ascii="Josefin Sans Medium" w:hAnsi="Josefin Sans Medium"/>
                              </w:rPr>
                            </w:pPr>
                            <w:r w:rsidRPr="0013078D">
                              <w:rPr>
                                <w:rFonts w:ascii="Josefin Sans Medium" w:hAnsi="Josefin Sans Medium"/>
                              </w:rPr>
                              <w:t>Toronto, Ontario</w:t>
                            </w:r>
                          </w:p>
                          <w:p w14:paraId="4BEE0245" w14:textId="46EB6527" w:rsidR="00790BD1" w:rsidRPr="0013078D" w:rsidRDefault="00790BD1" w:rsidP="00016E12">
                            <w:pPr>
                              <w:rPr>
                                <w:rFonts w:ascii="Josefin Sans Medium" w:hAnsi="Josefin Sans Medium"/>
                              </w:rPr>
                            </w:pPr>
                            <w:r w:rsidRPr="0013078D">
                              <w:rPr>
                                <w:rFonts w:ascii="Josefin Sans Medium" w:hAnsi="Josefin Sans Medium"/>
                              </w:rPr>
                              <w:t>Canada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370E500" wp14:editId="5D0E0AE0">
                      <wp:extent cx="2215166" cy="605155"/>
                      <wp:effectExtent l="0" t="0" r="0" b="4445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15166" cy="6051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4DA50F1" w14:textId="14FDE382" w:rsidR="004B7E44" w:rsidRPr="0013078D" w:rsidRDefault="00790BD1" w:rsidP="00016E12">
                                  <w:pPr>
                                    <w:rPr>
                                      <w:rFonts w:ascii="Josefin Sans" w:hAnsi="Josefin Sans"/>
                                    </w:rPr>
                                  </w:pPr>
                                  <w:r w:rsidRPr="0013078D">
                                    <w:rPr>
                                      <w:rFonts w:ascii="Josefin Sans" w:hAnsi="Josefin Sans"/>
                                    </w:rPr>
                                    <w:t>liz@gingerkiwi.dev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370E500" id="Text Box 10" o:spid="_x0000_s1030" type="#_x0000_t202" style="width:174.4pt;height:4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" filled="f" stroked="f" strokeweight=".5pt">
                      <v:textbox>
                        <w:txbxContent>
                          <w:p w14:paraId="04DA50F1" w14:textId="14FDE382" w:rsidR="004B7E44" w:rsidRPr="0013078D" w:rsidRDefault="00790BD1" w:rsidP="00016E12">
                            <w:pPr>
                              <w:rPr>
                                <w:rFonts w:ascii="Josefin Sans" w:hAnsi="Josefin Sans"/>
                              </w:rPr>
                            </w:pPr>
                            <w:r w:rsidRPr="0013078D">
                              <w:rPr>
                                <w:rFonts w:ascii="Josefin Sans" w:hAnsi="Josefin Sans"/>
                              </w:rPr>
                              <w:t>liz@gingerkiwi.dev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14:paraId="7B100D8A" w14:textId="3DFCA7B4" w:rsidR="004B7E44" w:rsidRDefault="00442C54" w:rsidP="00016E12">
      <w:r>
        <w:rPr>
          <w:noProof/>
        </w:rPr>
        <w:drawing>
          <wp:anchor distT="0" distB="0" distL="114300" distR="114300" simplePos="0" relativeHeight="251658240" behindDoc="1" locked="0" layoutInCell="1" allowOverlap="1" wp14:anchorId="7EC41BAC" wp14:editId="41448053">
            <wp:simplePos x="0" y="0"/>
            <wp:positionH relativeFrom="column">
              <wp:posOffset>-731520</wp:posOffset>
            </wp:positionH>
            <wp:positionV relativeFrom="page">
              <wp:posOffset>-802433</wp:posOffset>
            </wp:positionV>
            <wp:extent cx="12711360" cy="10894890"/>
            <wp:effectExtent l="0" t="0" r="1905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1974" cy="109125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E46550" w14:textId="02E632C4" w:rsidR="004B7E44" w:rsidRDefault="002B061C" w:rsidP="00016E12">
      <w:r w:rsidRPr="00294883">
        <w:rPr>
          <w:noProof/>
          <w:color w:val="E7691C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DA35D08" wp14:editId="78C9122C">
                <wp:simplePos x="0" y="0"/>
                <wp:positionH relativeFrom="column">
                  <wp:posOffset>-731519</wp:posOffset>
                </wp:positionH>
                <wp:positionV relativeFrom="page">
                  <wp:posOffset>2052735</wp:posOffset>
                </wp:positionV>
                <wp:extent cx="5301732" cy="5984875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1732" cy="5984875"/>
                        </a:xfrm>
                        <a:prstGeom prst="rect">
                          <a:avLst/>
                        </a:prstGeom>
                        <a:solidFill>
                          <a:srgbClr val="E7691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27F13F" id="Rectangle 2" o:spid="_x0000_s1026" alt="colored rectangle" style="position:absolute;margin-left:-57.6pt;margin-top:161.65pt;width:417.45pt;height:471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" fillcolor="#e7691c" stroked="f" strokeweight="2pt">
                <w10:wrap anchory="page"/>
              </v:rect>
            </w:pict>
          </mc:Fallback>
        </mc:AlternateContent>
      </w:r>
      <w:r w:rsidR="004B7E44">
        <w:br w:type="page"/>
      </w:r>
    </w:p>
    <w:p w14:paraId="220F8368" w14:textId="11D73973" w:rsidR="00EF62E4" w:rsidRDefault="00000000" w:rsidP="00016E12">
      <w:pPr>
        <w:pStyle w:val="Heading2"/>
      </w:pPr>
      <w:sdt>
        <w:sdtPr>
          <w:alias w:val="Company"/>
          <w:tag w:val="Company"/>
          <w:id w:val="441245393"/>
          <w:placeholder>
            <w:docPart w:val="59F555B2921ABF45A16C48FEB22FF001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15:appearance w15:val="hidden"/>
          <w:text/>
        </w:sdtPr>
        <w:sdtContent>
          <w:r w:rsidR="00294883">
            <w:t>Table of</w:t>
          </w:r>
        </w:sdtContent>
      </w:sdt>
      <w:r w:rsidR="004B7E44" w:rsidRPr="004B7E44">
        <w:t xml:space="preserve"> </w:t>
      </w:r>
      <w:r w:rsidR="00294883">
        <w:t>Contents</w:t>
      </w:r>
      <w:r w:rsidR="00EF62E4">
        <w:br/>
      </w:r>
    </w:p>
    <w:p w14:paraId="08C3B5A4" w14:textId="77777777" w:rsidR="00EF62E4" w:rsidRDefault="00EF62E4">
      <w:pPr>
        <w:spacing w:after="200"/>
        <w:rPr>
          <w:rFonts w:ascii="Voltaire" w:eastAsia="Times New Roman" w:hAnsi="Voltaire" w:cs="Times New Roman"/>
          <w:b/>
          <w:color w:val="auto"/>
          <w:sz w:val="52"/>
        </w:rPr>
      </w:pPr>
      <w:r>
        <w:br w:type="page"/>
      </w:r>
    </w:p>
    <w:p w14:paraId="034F3CAC" w14:textId="78F0E8C8" w:rsidR="004B7E44" w:rsidRDefault="00EF62E4" w:rsidP="00016E12">
      <w:pPr>
        <w:pStyle w:val="Heading2"/>
      </w:pPr>
      <w:r>
        <w:lastRenderedPageBreak/>
        <w:t>Executive Summary</w:t>
      </w:r>
    </w:p>
    <w:p w14:paraId="48310259" w14:textId="1151C4CD" w:rsidR="004B7E44" w:rsidRDefault="004B7E44" w:rsidP="00016E12">
      <w:pPr>
        <w:pStyle w:val="Heading3"/>
        <w:rPr>
          <w:i/>
        </w:rPr>
      </w:pPr>
    </w:p>
    <w:p w14:paraId="1B33FACF" w14:textId="77777777" w:rsidR="004B7E44" w:rsidRDefault="004B7E44" w:rsidP="00016E12">
      <w:pPr>
        <w:rPr>
          <w:rFonts w:eastAsia="Times New Roman"/>
        </w:rPr>
      </w:pPr>
    </w:p>
    <w:p w14:paraId="5B94BB79" w14:textId="442E9B5F" w:rsidR="004B7E44" w:rsidRDefault="004B7E44" w:rsidP="00EF62E4"/>
    <w:p w14:paraId="73E8F489" w14:textId="77777777" w:rsidR="004B7E44" w:rsidRPr="004B7E44" w:rsidRDefault="004B7E44" w:rsidP="00016E12">
      <w:pPr>
        <w:pStyle w:val="Heading3"/>
        <w:rPr>
          <w:rFonts w:eastAsiaTheme="minorHAnsi"/>
        </w:rPr>
      </w:pPr>
    </w:p>
    <w:p w14:paraId="5F06DD71" w14:textId="7A5E4D96" w:rsidR="004B7E44" w:rsidRPr="004B7E44" w:rsidRDefault="004B7E44" w:rsidP="00EF62E4"/>
    <w:p w14:paraId="256A1E08" w14:textId="5E2AC369" w:rsidR="00E94B5F" w:rsidRDefault="00E94B5F" w:rsidP="00016E12"/>
    <w:p w14:paraId="299783B0" w14:textId="34A3CA09" w:rsidR="00CD1F88" w:rsidRDefault="00CD1F88" w:rsidP="00016E12">
      <w:r>
        <w:br w:type="page"/>
      </w:r>
    </w:p>
    <w:p w14:paraId="0A8A7F9C" w14:textId="002917A0" w:rsidR="00CD1F88" w:rsidRDefault="00CD1F88" w:rsidP="00016E12">
      <w:pPr>
        <w:pStyle w:val="Heading2"/>
      </w:pPr>
      <w:r>
        <w:lastRenderedPageBreak/>
        <w:t>Situation Analysis</w:t>
      </w:r>
    </w:p>
    <w:p w14:paraId="437C095A" w14:textId="087F8C54" w:rsidR="00CD1F88" w:rsidRDefault="00CD1F88" w:rsidP="00016E12">
      <w:pPr>
        <w:pStyle w:val="Heading2"/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8"/>
        <w:gridCol w:w="6518"/>
      </w:tblGrid>
      <w:tr w:rsidR="00294883" w:rsidRPr="00294883" w14:paraId="791C0D6C" w14:textId="77777777" w:rsidTr="002948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3C5A3F" w14:textId="77777777" w:rsidR="00294883" w:rsidRPr="00294883" w:rsidRDefault="00294883">
            <w:pPr>
              <w:pStyle w:val="NormalWeb"/>
              <w:spacing w:before="0" w:beforeAutospacing="0" w:after="0" w:afterAutospacing="0"/>
              <w:rPr>
                <w:rFonts w:ascii="Josefin Sans Light" w:hAnsi="Josefin Sans Light"/>
              </w:rPr>
            </w:pPr>
            <w:r w:rsidRPr="00294883">
              <w:rPr>
                <w:rFonts w:ascii="Josefin Sans Light" w:hAnsi="Josefin Sans Light" w:cs="Arial"/>
                <w:color w:val="222222"/>
              </w:rPr>
              <w:t>Product/Service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5ECE45" w14:textId="77777777" w:rsidR="00294883" w:rsidRPr="00294883" w:rsidRDefault="00294883">
            <w:pPr>
              <w:pStyle w:val="NormalWeb"/>
              <w:spacing w:before="0" w:beforeAutospacing="0" w:after="0" w:afterAutospacing="0"/>
              <w:rPr>
                <w:rFonts w:ascii="Josefin Sans Light" w:hAnsi="Josefin Sans Light"/>
              </w:rPr>
            </w:pPr>
            <w:r w:rsidRPr="00294883">
              <w:rPr>
                <w:rFonts w:ascii="Josefin Sans Light" w:hAnsi="Josefin Sans Light" w:cs="Arial"/>
                <w:color w:val="999999"/>
                <w:shd w:val="clear" w:color="auto" w:fill="FFFFFF"/>
              </w:rPr>
              <w:t>What are you selling? </w:t>
            </w:r>
          </w:p>
        </w:tc>
      </w:tr>
      <w:tr w:rsidR="00294883" w:rsidRPr="00294883" w14:paraId="07B6DC36" w14:textId="77777777" w:rsidTr="002948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BEFB4" w14:textId="77777777" w:rsidR="00294883" w:rsidRPr="00294883" w:rsidRDefault="00294883">
            <w:pPr>
              <w:pStyle w:val="NormalWeb"/>
              <w:spacing w:before="0" w:beforeAutospacing="0" w:after="0" w:afterAutospacing="0"/>
              <w:rPr>
                <w:rFonts w:ascii="Josefin Sans Light" w:hAnsi="Josefin Sans Light"/>
              </w:rPr>
            </w:pPr>
            <w:r w:rsidRPr="00294883">
              <w:rPr>
                <w:rFonts w:ascii="Josefin Sans Light" w:hAnsi="Josefin Sans Light" w:cs="Arial"/>
                <w:color w:val="222222"/>
              </w:rPr>
              <w:t>Unique Selling Proposition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67B5D0" w14:textId="77777777" w:rsidR="00294883" w:rsidRPr="00294883" w:rsidRDefault="00294883">
            <w:pPr>
              <w:pStyle w:val="NormalWeb"/>
              <w:spacing w:before="0" w:beforeAutospacing="0" w:after="0" w:afterAutospacing="0"/>
              <w:rPr>
                <w:rFonts w:ascii="Josefin Sans Light" w:hAnsi="Josefin Sans Light"/>
              </w:rPr>
            </w:pPr>
            <w:r w:rsidRPr="00294883">
              <w:rPr>
                <w:rFonts w:ascii="Josefin Sans Light" w:hAnsi="Josefin Sans Light" w:cs="Arial"/>
                <w:color w:val="999999"/>
                <w:shd w:val="clear" w:color="auto" w:fill="FFFFFF"/>
              </w:rPr>
              <w:t>What is your unique selling proposition? And what separates you from your competitors?</w:t>
            </w:r>
          </w:p>
        </w:tc>
      </w:tr>
      <w:tr w:rsidR="00294883" w:rsidRPr="00294883" w14:paraId="6263BE9D" w14:textId="77777777" w:rsidTr="002948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2AA976" w14:textId="77777777" w:rsidR="00294883" w:rsidRPr="00294883" w:rsidRDefault="00294883">
            <w:pPr>
              <w:pStyle w:val="NormalWeb"/>
              <w:spacing w:before="0" w:beforeAutospacing="0" w:after="0" w:afterAutospacing="0"/>
              <w:rPr>
                <w:rFonts w:ascii="Josefin Sans Light" w:hAnsi="Josefin Sans Light"/>
              </w:rPr>
            </w:pPr>
            <w:r w:rsidRPr="00294883">
              <w:rPr>
                <w:rFonts w:ascii="Josefin Sans Light" w:hAnsi="Josefin Sans Light" w:cs="Arial"/>
                <w:color w:val="222222"/>
              </w:rPr>
              <w:t>Best Practices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3BCEE" w14:textId="77777777" w:rsidR="00294883" w:rsidRPr="00294883" w:rsidRDefault="00294883">
            <w:pPr>
              <w:pStyle w:val="NormalWeb"/>
              <w:spacing w:before="0" w:beforeAutospacing="0" w:after="0" w:afterAutospacing="0"/>
              <w:rPr>
                <w:rFonts w:ascii="Josefin Sans Light" w:hAnsi="Josefin Sans Light"/>
              </w:rPr>
            </w:pPr>
            <w:r w:rsidRPr="00294883">
              <w:rPr>
                <w:rFonts w:ascii="Josefin Sans Light" w:hAnsi="Josefin Sans Light" w:cs="Arial"/>
                <w:color w:val="999999"/>
                <w:shd w:val="clear" w:color="auto" w:fill="FFFFFF"/>
              </w:rPr>
              <w:t>What are best practices at your company? They could be well-performing marketing channels, buyer personas with a large amount of purchase intent, or campaigns that have generated a lot leads.</w:t>
            </w:r>
          </w:p>
        </w:tc>
      </w:tr>
      <w:tr w:rsidR="00294883" w:rsidRPr="00294883" w14:paraId="7DF9853F" w14:textId="77777777" w:rsidTr="002948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48A2B" w14:textId="77777777" w:rsidR="00294883" w:rsidRPr="00294883" w:rsidRDefault="00294883">
            <w:pPr>
              <w:pStyle w:val="NormalWeb"/>
              <w:spacing w:before="0" w:beforeAutospacing="0" w:after="0" w:afterAutospacing="0"/>
              <w:rPr>
                <w:rFonts w:ascii="Josefin Sans Light" w:hAnsi="Josefin Sans Light"/>
              </w:rPr>
            </w:pPr>
            <w:r w:rsidRPr="00294883">
              <w:rPr>
                <w:rFonts w:ascii="Josefin Sans Light" w:hAnsi="Josefin Sans Light" w:cs="Arial"/>
                <w:color w:val="222222"/>
              </w:rPr>
              <w:t>Marketing Objectives and Performance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855423" w14:textId="77777777" w:rsidR="00294883" w:rsidRPr="00294883" w:rsidRDefault="00294883">
            <w:pPr>
              <w:pStyle w:val="NormalWeb"/>
              <w:spacing w:before="0" w:beforeAutospacing="0" w:after="0" w:afterAutospacing="0"/>
              <w:rPr>
                <w:rFonts w:ascii="Josefin Sans Light" w:hAnsi="Josefin Sans Light"/>
              </w:rPr>
            </w:pPr>
            <w:r w:rsidRPr="00294883">
              <w:rPr>
                <w:rFonts w:ascii="Josefin Sans Light" w:hAnsi="Josefin Sans Light" w:cs="Arial"/>
                <w:color w:val="999999"/>
                <w:shd w:val="clear" w:color="auto" w:fill="FFFFFF"/>
              </w:rPr>
              <w:t>What are your current marketing objectives? Did you manage to achieve them? If not, why?</w:t>
            </w:r>
          </w:p>
        </w:tc>
      </w:tr>
      <w:tr w:rsidR="00294883" w:rsidRPr="00294883" w14:paraId="7DB3AB2E" w14:textId="77777777" w:rsidTr="002948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79CD7A" w14:textId="77777777" w:rsidR="00294883" w:rsidRPr="00294883" w:rsidRDefault="00294883">
            <w:pPr>
              <w:pStyle w:val="NormalWeb"/>
              <w:spacing w:before="0" w:beforeAutospacing="0" w:after="0" w:afterAutospacing="0"/>
              <w:rPr>
                <w:rFonts w:ascii="Josefin Sans Light" w:hAnsi="Josefin Sans Light"/>
              </w:rPr>
            </w:pPr>
            <w:r w:rsidRPr="00294883">
              <w:rPr>
                <w:rFonts w:ascii="Josefin Sans Light" w:hAnsi="Josefin Sans Light" w:cs="Arial"/>
                <w:color w:val="222222"/>
              </w:rPr>
              <w:t>Challenges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CCAA72" w14:textId="77777777" w:rsidR="00294883" w:rsidRPr="00294883" w:rsidRDefault="00294883">
            <w:pPr>
              <w:pStyle w:val="NormalWeb"/>
              <w:spacing w:before="0" w:beforeAutospacing="0" w:after="0" w:afterAutospacing="0"/>
              <w:rPr>
                <w:rFonts w:ascii="Josefin Sans Light" w:hAnsi="Josefin Sans Light"/>
              </w:rPr>
            </w:pPr>
            <w:r w:rsidRPr="00294883">
              <w:rPr>
                <w:rFonts w:ascii="Josefin Sans Light" w:hAnsi="Josefin Sans Light" w:cs="Arial"/>
                <w:color w:val="999999"/>
                <w:shd w:val="clear" w:color="auto" w:fill="FFFFFF"/>
              </w:rPr>
              <w:t>What are the current challenges that your company (especially your marketing team) is facing? </w:t>
            </w:r>
          </w:p>
        </w:tc>
      </w:tr>
      <w:tr w:rsidR="00294883" w:rsidRPr="00294883" w14:paraId="469AF964" w14:textId="77777777" w:rsidTr="002948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BB06C2" w14:textId="77777777" w:rsidR="00294883" w:rsidRPr="00294883" w:rsidRDefault="00294883">
            <w:pPr>
              <w:pStyle w:val="NormalWeb"/>
              <w:spacing w:before="0" w:beforeAutospacing="0" w:after="0" w:afterAutospacing="0"/>
              <w:rPr>
                <w:rFonts w:ascii="Josefin Sans Light" w:hAnsi="Josefin Sans Light"/>
              </w:rPr>
            </w:pPr>
            <w:r w:rsidRPr="00294883">
              <w:rPr>
                <w:rFonts w:ascii="Josefin Sans Light" w:hAnsi="Josefin Sans Light" w:cs="Arial"/>
                <w:color w:val="222222"/>
              </w:rPr>
              <w:t>Competitor Analysis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FF34D7" w14:textId="77777777" w:rsidR="00294883" w:rsidRPr="00294883" w:rsidRDefault="00294883">
            <w:pPr>
              <w:pStyle w:val="NormalWeb"/>
              <w:spacing w:before="0" w:beforeAutospacing="0" w:after="0" w:afterAutospacing="0"/>
              <w:rPr>
                <w:rFonts w:ascii="Josefin Sans Light" w:hAnsi="Josefin Sans Light"/>
              </w:rPr>
            </w:pPr>
            <w:r w:rsidRPr="00294883">
              <w:rPr>
                <w:rFonts w:ascii="Josefin Sans Light" w:hAnsi="Josefin Sans Light" w:cs="Arial"/>
                <w:color w:val="999999"/>
                <w:shd w:val="clear" w:color="auto" w:fill="FFFFFF"/>
              </w:rPr>
              <w:t>Who are your competitors? How are your competitors performing?</w:t>
            </w:r>
          </w:p>
        </w:tc>
      </w:tr>
      <w:tr w:rsidR="00294883" w:rsidRPr="00294883" w14:paraId="374858DA" w14:textId="77777777" w:rsidTr="00294883">
        <w:trPr>
          <w:trHeight w:val="5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5E50A3" w14:textId="77777777" w:rsidR="00294883" w:rsidRPr="00294883" w:rsidRDefault="00294883">
            <w:pPr>
              <w:pStyle w:val="NormalWeb"/>
              <w:spacing w:before="0" w:beforeAutospacing="0" w:after="0" w:afterAutospacing="0"/>
              <w:rPr>
                <w:rFonts w:ascii="Josefin Sans Light" w:hAnsi="Josefin Sans Light"/>
              </w:rPr>
            </w:pPr>
            <w:r w:rsidRPr="00294883">
              <w:rPr>
                <w:rFonts w:ascii="Josefin Sans Light" w:hAnsi="Josefin Sans Light" w:cs="Arial"/>
                <w:color w:val="222222"/>
              </w:rPr>
              <w:t>SWOT Analysis </w:t>
            </w:r>
          </w:p>
        </w:tc>
      </w:tr>
      <w:tr w:rsidR="00294883" w:rsidRPr="00294883" w14:paraId="264B63D1" w14:textId="77777777" w:rsidTr="00294883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8582A7" w14:textId="77777777" w:rsidR="00294883" w:rsidRPr="00294883" w:rsidRDefault="00294883">
            <w:pPr>
              <w:pStyle w:val="NormalWeb"/>
              <w:spacing w:before="0" w:beforeAutospacing="0" w:after="0" w:afterAutospacing="0"/>
              <w:rPr>
                <w:rFonts w:ascii="Josefin Sans Light" w:hAnsi="Josefin Sans Light"/>
              </w:rPr>
            </w:pPr>
            <w:r w:rsidRPr="00294883">
              <w:rPr>
                <w:rFonts w:ascii="Josefin Sans Light" w:hAnsi="Josefin Sans Light" w:cs="Arial"/>
                <w:color w:val="222222"/>
              </w:rPr>
              <w:t>Strengths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F22A3E" w14:textId="77777777" w:rsidR="00294883" w:rsidRPr="00294883" w:rsidRDefault="00294883">
            <w:pPr>
              <w:pStyle w:val="NormalWeb"/>
              <w:spacing w:before="0" w:beforeAutospacing="0" w:after="0" w:afterAutospacing="0"/>
              <w:rPr>
                <w:rFonts w:ascii="Josefin Sans Light" w:hAnsi="Josefin Sans Light"/>
              </w:rPr>
            </w:pPr>
            <w:r w:rsidRPr="00294883">
              <w:rPr>
                <w:rFonts w:ascii="Josefin Sans Light" w:hAnsi="Josefin Sans Light" w:cs="Arial"/>
                <w:color w:val="000000"/>
                <w:sz w:val="22"/>
                <w:szCs w:val="22"/>
              </w:rPr>
              <w:t>Weaknesses</w:t>
            </w:r>
          </w:p>
        </w:tc>
      </w:tr>
      <w:tr w:rsidR="00294883" w:rsidRPr="00294883" w14:paraId="48233C86" w14:textId="77777777" w:rsidTr="00294883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4113DB" w14:textId="77777777" w:rsidR="00294883" w:rsidRPr="00294883" w:rsidRDefault="00294883">
            <w:pPr>
              <w:rPr>
                <w:rFonts w:ascii="Josefin Sans Light" w:hAnsi="Josefin Sans Ligh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A3849D" w14:textId="77777777" w:rsidR="00294883" w:rsidRPr="00294883" w:rsidRDefault="00294883">
            <w:pPr>
              <w:rPr>
                <w:rFonts w:ascii="Josefin Sans Light" w:hAnsi="Josefin Sans Light"/>
              </w:rPr>
            </w:pPr>
          </w:p>
        </w:tc>
      </w:tr>
      <w:tr w:rsidR="00294883" w:rsidRPr="00294883" w14:paraId="1DEB1214" w14:textId="77777777" w:rsidTr="00294883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D5B115" w14:textId="77777777" w:rsidR="00294883" w:rsidRPr="00294883" w:rsidRDefault="00294883">
            <w:pPr>
              <w:pStyle w:val="NormalWeb"/>
              <w:spacing w:before="0" w:beforeAutospacing="0" w:after="0" w:afterAutospacing="0"/>
              <w:rPr>
                <w:rFonts w:ascii="Josefin Sans Light" w:hAnsi="Josefin Sans Light"/>
              </w:rPr>
            </w:pPr>
            <w:r w:rsidRPr="00294883">
              <w:rPr>
                <w:rFonts w:ascii="Josefin Sans Light" w:hAnsi="Josefin Sans Light" w:cs="Arial"/>
                <w:color w:val="222222"/>
              </w:rPr>
              <w:t>Opportunities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F72249" w14:textId="77777777" w:rsidR="00294883" w:rsidRPr="00294883" w:rsidRDefault="00294883">
            <w:pPr>
              <w:pStyle w:val="NormalWeb"/>
              <w:spacing w:before="0" w:beforeAutospacing="0" w:after="0" w:afterAutospacing="0"/>
              <w:rPr>
                <w:rFonts w:ascii="Josefin Sans Light" w:hAnsi="Josefin Sans Light"/>
              </w:rPr>
            </w:pPr>
            <w:r w:rsidRPr="00294883">
              <w:rPr>
                <w:rFonts w:ascii="Josefin Sans Light" w:hAnsi="Josefin Sans Light" w:cs="Arial"/>
                <w:color w:val="222222"/>
              </w:rPr>
              <w:t>Threats</w:t>
            </w:r>
          </w:p>
        </w:tc>
      </w:tr>
      <w:tr w:rsidR="00294883" w:rsidRPr="00294883" w14:paraId="43445FEC" w14:textId="77777777" w:rsidTr="00294883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214EA6" w14:textId="77777777" w:rsidR="00294883" w:rsidRPr="00294883" w:rsidRDefault="00294883">
            <w:pPr>
              <w:rPr>
                <w:rFonts w:ascii="Josefin Sans Light" w:hAnsi="Josefin Sans Ligh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D317C9" w14:textId="77777777" w:rsidR="00294883" w:rsidRPr="00294883" w:rsidRDefault="00294883">
            <w:pPr>
              <w:rPr>
                <w:rFonts w:ascii="Josefin Sans Light" w:hAnsi="Josefin Sans Light"/>
              </w:rPr>
            </w:pPr>
          </w:p>
        </w:tc>
      </w:tr>
    </w:tbl>
    <w:p w14:paraId="20373115" w14:textId="09592F8C" w:rsidR="00CD1F88" w:rsidRDefault="00294883" w:rsidP="00016E12">
      <w:pPr>
        <w:rPr>
          <w:rFonts w:ascii="Josefin Sans SemiBold" w:eastAsia="Times New Roman" w:hAnsi="Josefin Sans SemiBold" w:cs="Times New Roman"/>
          <w:color w:val="auto"/>
          <w:sz w:val="52"/>
        </w:rPr>
      </w:pPr>
      <w:r>
        <w:t xml:space="preserve"> </w:t>
      </w:r>
      <w:r w:rsidR="00CD1F88">
        <w:br w:type="page"/>
      </w:r>
    </w:p>
    <w:p w14:paraId="67651F1F" w14:textId="2A67DBF5" w:rsidR="00CD1F88" w:rsidRDefault="00CD1F88" w:rsidP="00016E12">
      <w:pPr>
        <w:pStyle w:val="Heading2"/>
      </w:pPr>
      <w:r>
        <w:lastRenderedPageBreak/>
        <w:t>Target Market</w:t>
      </w:r>
    </w:p>
    <w:p w14:paraId="63A6F5BA" w14:textId="77777777" w:rsidR="00294883" w:rsidRDefault="00294883" w:rsidP="00016E12"/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294883" w:rsidRPr="00294883" w14:paraId="3B78A28B" w14:textId="77777777" w:rsidTr="002948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B212EE" w14:textId="77777777" w:rsidR="00294883" w:rsidRPr="00294883" w:rsidRDefault="00294883">
            <w:pPr>
              <w:pStyle w:val="NormalWeb"/>
              <w:spacing w:before="0" w:beforeAutospacing="0" w:after="0" w:afterAutospacing="0"/>
              <w:rPr>
                <w:rFonts w:ascii="Josefin Sans" w:hAnsi="Josefin Sans"/>
              </w:rPr>
            </w:pPr>
            <w:r w:rsidRPr="00294883">
              <w:rPr>
                <w:rFonts w:ascii="Josefin Sans" w:hAnsi="Josefin Sans" w:cs="Arial"/>
                <w:color w:val="999999"/>
                <w:shd w:val="clear" w:color="auto" w:fill="FFFFFF"/>
              </w:rPr>
              <w:t>Which companies are in your target market?</w:t>
            </w:r>
          </w:p>
          <w:p w14:paraId="4C8D277A" w14:textId="77777777" w:rsidR="00294883" w:rsidRPr="00294883" w:rsidRDefault="00294883">
            <w:pPr>
              <w:pStyle w:val="NormalWeb"/>
              <w:spacing w:before="0" w:beforeAutospacing="0" w:after="0" w:afterAutospacing="0"/>
              <w:rPr>
                <w:rFonts w:ascii="Josefin Sans" w:hAnsi="Josefin Sans"/>
              </w:rPr>
            </w:pPr>
            <w:r w:rsidRPr="00294883">
              <w:rPr>
                <w:rFonts w:ascii="Josefin Sans" w:hAnsi="Josefin Sans" w:cs="Arial"/>
                <w:color w:val="999999"/>
                <w:shd w:val="clear" w:color="auto" w:fill="FFFFFF"/>
              </w:rPr>
              <w:t>How can you reach them? </w:t>
            </w:r>
          </w:p>
          <w:p w14:paraId="5E304631" w14:textId="77777777" w:rsidR="00294883" w:rsidRPr="00294883" w:rsidRDefault="00294883">
            <w:pPr>
              <w:pStyle w:val="NormalWeb"/>
              <w:spacing w:before="0" w:beforeAutospacing="0" w:after="0" w:afterAutospacing="0"/>
              <w:rPr>
                <w:rFonts w:ascii="Josefin Sans" w:hAnsi="Josefin Sans"/>
              </w:rPr>
            </w:pPr>
            <w:r w:rsidRPr="00294883">
              <w:rPr>
                <w:rFonts w:ascii="Josefin Sans" w:hAnsi="Josefin Sans" w:cs="Arial"/>
                <w:color w:val="999999"/>
                <w:shd w:val="clear" w:color="auto" w:fill="FFFFFF"/>
              </w:rPr>
              <w:t>Why would companies in these industries buy your product/service?</w:t>
            </w:r>
          </w:p>
          <w:p w14:paraId="7D019B97" w14:textId="77777777" w:rsidR="00294883" w:rsidRPr="00294883" w:rsidRDefault="00294883">
            <w:pPr>
              <w:pStyle w:val="NormalWeb"/>
              <w:spacing w:before="0" w:beforeAutospacing="0" w:after="0" w:afterAutospacing="0"/>
              <w:rPr>
                <w:rFonts w:ascii="Josefin Sans" w:hAnsi="Josefin Sans"/>
              </w:rPr>
            </w:pPr>
            <w:r w:rsidRPr="00294883">
              <w:rPr>
                <w:rFonts w:ascii="Josefin Sans" w:hAnsi="Josefin Sans" w:cs="Arial"/>
                <w:color w:val="999999"/>
                <w:shd w:val="clear" w:color="auto" w:fill="FFFFFF"/>
              </w:rPr>
              <w:t>Why would companies from these industries refuse to buy your product or service</w:t>
            </w:r>
          </w:p>
          <w:p w14:paraId="41BAEF3C" w14:textId="77777777" w:rsidR="00294883" w:rsidRPr="00294883" w:rsidRDefault="00294883">
            <w:pPr>
              <w:pStyle w:val="NormalWeb"/>
              <w:spacing w:before="0" w:beforeAutospacing="0" w:after="0" w:afterAutospacing="0"/>
              <w:rPr>
                <w:rFonts w:ascii="Josefin Sans" w:hAnsi="Josefin Sans"/>
              </w:rPr>
            </w:pPr>
            <w:r w:rsidRPr="00294883">
              <w:rPr>
                <w:rFonts w:ascii="Josefin Sans" w:hAnsi="Josefin Sans" w:cs="Arial"/>
                <w:color w:val="999999"/>
                <w:shd w:val="clear" w:color="auto" w:fill="FFFFFF"/>
              </w:rPr>
              <w:t>What are these companies’ current needs?</w:t>
            </w:r>
          </w:p>
        </w:tc>
      </w:tr>
    </w:tbl>
    <w:p w14:paraId="6D6E0A43" w14:textId="28FF12E3" w:rsidR="00CD1F88" w:rsidRDefault="00294883" w:rsidP="00016E12">
      <w:pPr>
        <w:rPr>
          <w:rFonts w:ascii="Josefin Sans SemiBold" w:eastAsia="Times New Roman" w:hAnsi="Josefin Sans SemiBold" w:cs="Times New Roman"/>
          <w:color w:val="auto"/>
          <w:sz w:val="52"/>
        </w:rPr>
      </w:pPr>
      <w:r>
        <w:t xml:space="preserve"> </w:t>
      </w:r>
      <w:r w:rsidR="00CD1F88">
        <w:br w:type="page"/>
      </w:r>
    </w:p>
    <w:p w14:paraId="79BEE51A" w14:textId="29FA23E6" w:rsidR="00CD1F88" w:rsidRDefault="00CD1F88" w:rsidP="00016E12">
      <w:pPr>
        <w:pStyle w:val="Heading2"/>
      </w:pPr>
      <w:r>
        <w:lastRenderedPageBreak/>
        <w:t>Marketing Objectives</w:t>
      </w:r>
      <w:r>
        <w:br/>
      </w:r>
    </w:p>
    <w:p w14:paraId="7C4000E6" w14:textId="77777777" w:rsidR="00CD1F88" w:rsidRDefault="00CD1F88" w:rsidP="00016E12">
      <w:pPr>
        <w:rPr>
          <w:rFonts w:ascii="Josefin Sans SemiBold" w:eastAsia="Times New Roman" w:hAnsi="Josefin Sans SemiBold" w:cs="Times New Roman"/>
          <w:color w:val="auto"/>
          <w:sz w:val="52"/>
        </w:rPr>
      </w:pPr>
      <w:r>
        <w:br w:type="page"/>
      </w:r>
    </w:p>
    <w:p w14:paraId="52AF4BC2" w14:textId="07A76F3B" w:rsidR="00CD1F88" w:rsidRDefault="00094C00" w:rsidP="00016E12">
      <w:pPr>
        <w:pStyle w:val="Heading2"/>
      </w:pPr>
      <w:r>
        <w:lastRenderedPageBreak/>
        <w:t>Brand Guidelines</w:t>
      </w:r>
    </w:p>
    <w:p w14:paraId="3D62D106" w14:textId="12F99B90" w:rsidR="00094C00" w:rsidRDefault="00094C00" w:rsidP="00016E12">
      <w:pPr>
        <w:pStyle w:val="Heading2"/>
      </w:pPr>
    </w:p>
    <w:p w14:paraId="4CF574EE" w14:textId="07A3C990" w:rsidR="00094C00" w:rsidRDefault="00094C00" w:rsidP="00016E12">
      <w:pPr>
        <w:pStyle w:val="Heading3"/>
      </w:pPr>
      <w:r w:rsidRPr="00094C00">
        <w:t>Logo</w:t>
      </w:r>
    </w:p>
    <w:p w14:paraId="31784D9D" w14:textId="6F4651A1" w:rsidR="00EF62E4" w:rsidRDefault="00EF62E4" w:rsidP="00016E12">
      <w:pPr>
        <w:pStyle w:val="Heading3"/>
      </w:pPr>
    </w:p>
    <w:p w14:paraId="77B68645" w14:textId="65F310F6" w:rsidR="00EF62E4" w:rsidRDefault="00EF62E4" w:rsidP="00EF62E4">
      <w:r>
        <w:t>The company does not have a logo. Until a designer can be hired and a logo created, the company name in all caps in Voltaire typeface from Google Fonts will be used.</w:t>
      </w:r>
    </w:p>
    <w:p w14:paraId="03E51E78" w14:textId="77777777" w:rsidR="00094C00" w:rsidRDefault="00094C00" w:rsidP="00016E12">
      <w:pPr>
        <w:pStyle w:val="Heading3"/>
      </w:pPr>
    </w:p>
    <w:p w14:paraId="60CBAB33" w14:textId="77777777" w:rsidR="00094C00" w:rsidRDefault="00094C00" w:rsidP="00016E12">
      <w:pPr>
        <w:pStyle w:val="Heading3"/>
      </w:pPr>
    </w:p>
    <w:p w14:paraId="065B4B35" w14:textId="4D1F444E" w:rsidR="00094C00" w:rsidRDefault="00094C00" w:rsidP="00016E12">
      <w:pPr>
        <w:pStyle w:val="Heading3"/>
      </w:pPr>
      <w:r>
        <w:t>Typography</w:t>
      </w:r>
    </w:p>
    <w:p w14:paraId="438C43B8" w14:textId="770ECC72" w:rsidR="00EF62E4" w:rsidRDefault="00EF62E4" w:rsidP="00016E12">
      <w:pPr>
        <w:pStyle w:val="Heading3"/>
      </w:pPr>
    </w:p>
    <w:p w14:paraId="5C25A402" w14:textId="77777777" w:rsidR="00EF62E4" w:rsidRDefault="00EF62E4" w:rsidP="00EF62E4">
      <w:r>
        <w:t xml:space="preserve">Company Name and Level 1 Headings: </w:t>
      </w:r>
    </w:p>
    <w:p w14:paraId="1D618C62" w14:textId="6A305B26" w:rsidR="00094C00" w:rsidRDefault="00EF62E4" w:rsidP="00EF62E4">
      <w:pPr>
        <w:ind w:firstLine="720"/>
      </w:pPr>
      <w:r>
        <w:t>Voltaire All Caps</w:t>
      </w:r>
    </w:p>
    <w:p w14:paraId="65037DC1" w14:textId="77777777" w:rsidR="00EF62E4" w:rsidRDefault="00EF62E4" w:rsidP="00EF62E4">
      <w:r>
        <w:t xml:space="preserve">Level 2 and 3 Headings: </w:t>
      </w:r>
    </w:p>
    <w:p w14:paraId="7F9F0241" w14:textId="2B11CD73" w:rsidR="00EF62E4" w:rsidRDefault="00EF62E4" w:rsidP="00EF62E4">
      <w:pPr>
        <w:ind w:firstLine="720"/>
      </w:pPr>
      <w:r>
        <w:t>Voltaire Pascal Case</w:t>
      </w:r>
    </w:p>
    <w:p w14:paraId="4C1AE3B2" w14:textId="3E9E116F" w:rsidR="00EF62E4" w:rsidRDefault="00EF62E4" w:rsidP="00EF62E4"/>
    <w:p w14:paraId="510FAD22" w14:textId="0ED37ABE" w:rsidR="00EF62E4" w:rsidRDefault="00EF62E4" w:rsidP="00EF62E4">
      <w:r>
        <w:t xml:space="preserve">Level 4 Headings: </w:t>
      </w:r>
    </w:p>
    <w:p w14:paraId="62187941" w14:textId="401DC5E8" w:rsidR="00EF62E4" w:rsidRDefault="00EF62E4" w:rsidP="00EF62E4"/>
    <w:p w14:paraId="513E315E" w14:textId="0ED46149" w:rsidR="00EF62E4" w:rsidRDefault="00EF62E4" w:rsidP="00EF62E4">
      <w:r>
        <w:t xml:space="preserve">Body text – </w:t>
      </w:r>
      <w:proofErr w:type="spellStart"/>
      <w:r>
        <w:t>Josefin</w:t>
      </w:r>
      <w:proofErr w:type="spellEnd"/>
      <w:r>
        <w:t xml:space="preserve"> Sans</w:t>
      </w:r>
    </w:p>
    <w:p w14:paraId="58D9E7F4" w14:textId="77777777" w:rsidR="00094C00" w:rsidRDefault="00094C00" w:rsidP="00016E12">
      <w:pPr>
        <w:pStyle w:val="Heading3"/>
      </w:pPr>
    </w:p>
    <w:p w14:paraId="5CFFB9CC" w14:textId="51FC522B" w:rsidR="00094C00" w:rsidRDefault="00094C00" w:rsidP="00016E12">
      <w:pPr>
        <w:pStyle w:val="Heading3"/>
        <w:rPr>
          <w:lang w:val="en-CA"/>
        </w:rPr>
      </w:pPr>
      <w:r w:rsidRPr="00094C00">
        <w:rPr>
          <w:lang w:val="en-CA"/>
        </w:rPr>
        <w:t>Colours</w:t>
      </w:r>
    </w:p>
    <w:p w14:paraId="57E91B87" w14:textId="24D1F711" w:rsidR="00EF62E4" w:rsidRDefault="00EF62E4" w:rsidP="00016E12">
      <w:pPr>
        <w:pStyle w:val="Heading3"/>
        <w:rPr>
          <w:lang w:val="en-CA"/>
        </w:rPr>
      </w:pPr>
    </w:p>
    <w:p w14:paraId="260005AB" w14:textId="5B2E6900" w:rsidR="00EF62E4" w:rsidRDefault="00EF62E4" w:rsidP="00EF62E4">
      <w:pPr>
        <w:rPr>
          <w:lang w:val="en-CA"/>
        </w:rPr>
      </w:pPr>
      <w:r>
        <w:rPr>
          <w:lang w:val="en-CA"/>
        </w:rPr>
        <w:t>Glossy black, dark theme, plus orange #</w:t>
      </w:r>
      <w:r w:rsidRPr="00EF62E4">
        <w:rPr>
          <w:lang w:val="en-CA"/>
        </w:rPr>
        <w:t>E7691C</w:t>
      </w:r>
    </w:p>
    <w:p w14:paraId="1C6C6262" w14:textId="77777777" w:rsidR="00094C00" w:rsidRDefault="00094C00" w:rsidP="00016E12">
      <w:pPr>
        <w:pStyle w:val="Heading3"/>
        <w:rPr>
          <w:lang w:val="en-CA"/>
        </w:rPr>
      </w:pPr>
    </w:p>
    <w:p w14:paraId="10BE5BE3" w14:textId="71D7C73D" w:rsidR="00094C00" w:rsidRDefault="00094C00" w:rsidP="00016E12">
      <w:pPr>
        <w:pStyle w:val="Heading3"/>
        <w:rPr>
          <w:lang w:val="en-CA"/>
        </w:rPr>
      </w:pPr>
    </w:p>
    <w:p w14:paraId="7E035CB4" w14:textId="061A5440" w:rsidR="00094C00" w:rsidRDefault="00094C00" w:rsidP="00016E12">
      <w:pPr>
        <w:pStyle w:val="Heading3"/>
        <w:rPr>
          <w:lang w:val="en-CA"/>
        </w:rPr>
      </w:pPr>
      <w:r>
        <w:rPr>
          <w:lang w:val="en-CA"/>
        </w:rPr>
        <w:t>Brand Voice</w:t>
      </w:r>
    </w:p>
    <w:p w14:paraId="3B1EC9B5" w14:textId="77777777" w:rsidR="00094C00" w:rsidRDefault="00094C00" w:rsidP="00016E12">
      <w:pPr>
        <w:pStyle w:val="Heading3"/>
        <w:rPr>
          <w:lang w:val="en-CA"/>
        </w:rPr>
      </w:pPr>
    </w:p>
    <w:p w14:paraId="7AA2FD5A" w14:textId="59DE6F6A" w:rsidR="00094C00" w:rsidRDefault="00094C00" w:rsidP="00016E12">
      <w:pPr>
        <w:pStyle w:val="Heading3"/>
        <w:rPr>
          <w:lang w:val="en-CA"/>
        </w:rPr>
      </w:pPr>
    </w:p>
    <w:p w14:paraId="456509F4" w14:textId="397F8364" w:rsidR="00094C00" w:rsidRDefault="00094C00" w:rsidP="00016E12">
      <w:pPr>
        <w:pStyle w:val="Heading3"/>
        <w:rPr>
          <w:lang w:val="en-CA"/>
        </w:rPr>
      </w:pPr>
      <w:r>
        <w:rPr>
          <w:lang w:val="en-CA"/>
        </w:rPr>
        <w:t>What We’re Good At</w:t>
      </w:r>
      <w:r w:rsidR="00294883">
        <w:rPr>
          <w:lang w:val="en-CA"/>
        </w:rPr>
        <w:t xml:space="preserve"> / Our Buzz Words</w:t>
      </w:r>
    </w:p>
    <w:p w14:paraId="6BE066CC" w14:textId="1AD4874A" w:rsidR="00294883" w:rsidRDefault="00294883" w:rsidP="00016E12">
      <w:pPr>
        <w:pStyle w:val="Heading3"/>
        <w:rPr>
          <w:lang w:val="en-CA"/>
        </w:rPr>
      </w:pPr>
    </w:p>
    <w:p w14:paraId="6656DA01" w14:textId="58F90340" w:rsidR="00294883" w:rsidRDefault="00294883" w:rsidP="00294883">
      <w:pPr>
        <w:pStyle w:val="ListParagraph"/>
        <w:numPr>
          <w:ilvl w:val="0"/>
          <w:numId w:val="2"/>
        </w:numPr>
        <w:rPr>
          <w:lang w:val="en-CA"/>
        </w:rPr>
      </w:pPr>
      <w:r w:rsidRPr="00294883">
        <w:rPr>
          <w:lang w:val="en-CA"/>
        </w:rPr>
        <w:t>Agile</w:t>
      </w:r>
    </w:p>
    <w:p w14:paraId="63FE80BF" w14:textId="5F939335" w:rsidR="00294883" w:rsidRDefault="00294883" w:rsidP="00294883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Scalable</w:t>
      </w:r>
    </w:p>
    <w:p w14:paraId="3B832EDF" w14:textId="389DFF4C" w:rsidR="00294883" w:rsidRDefault="00294883" w:rsidP="00294883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Innovative</w:t>
      </w:r>
    </w:p>
    <w:p w14:paraId="2057DC7B" w14:textId="26F63415" w:rsidR="00294883" w:rsidRDefault="00294883" w:rsidP="00294883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Affordable</w:t>
      </w:r>
    </w:p>
    <w:p w14:paraId="4E38CC17" w14:textId="08465CF3" w:rsidR="00294883" w:rsidRDefault="00294883" w:rsidP="00294883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lastRenderedPageBreak/>
        <w:t xml:space="preserve">Local </w:t>
      </w:r>
    </w:p>
    <w:p w14:paraId="0E6899A4" w14:textId="102AA0D9" w:rsidR="00294883" w:rsidRPr="00294883" w:rsidRDefault="00294883" w:rsidP="00294883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Quick</w:t>
      </w:r>
    </w:p>
    <w:p w14:paraId="01FC783E" w14:textId="4D9D97A6" w:rsidR="00094C00" w:rsidRDefault="00094C00" w:rsidP="00016E12">
      <w:pPr>
        <w:pStyle w:val="Heading3"/>
        <w:rPr>
          <w:lang w:val="en-CA"/>
        </w:rPr>
      </w:pPr>
    </w:p>
    <w:p w14:paraId="31CF8CD5" w14:textId="025A837A" w:rsidR="00094C00" w:rsidRDefault="00094C00" w:rsidP="00016E12">
      <w:pPr>
        <w:rPr>
          <w:rFonts w:ascii="Josefin Sans Medium" w:eastAsia="Times New Roman" w:hAnsi="Josefin Sans Medium" w:cs="Times New Roman"/>
          <w:color w:val="auto"/>
          <w:sz w:val="40"/>
          <w:szCs w:val="40"/>
          <w:lang w:val="en-CA"/>
        </w:rPr>
      </w:pPr>
      <w:r>
        <w:rPr>
          <w:lang w:val="en-CA"/>
        </w:rPr>
        <w:br w:type="page"/>
      </w:r>
    </w:p>
    <w:p w14:paraId="6572865B" w14:textId="2B8CF1C2" w:rsidR="00094C00" w:rsidRDefault="00094C00" w:rsidP="00016E12">
      <w:pPr>
        <w:pStyle w:val="Heading2"/>
      </w:pPr>
      <w:r w:rsidRPr="00094C00">
        <w:lastRenderedPageBreak/>
        <w:t>Channels</w:t>
      </w:r>
    </w:p>
    <w:p w14:paraId="59237365" w14:textId="11F6548F" w:rsidR="00094C00" w:rsidRDefault="00094C00" w:rsidP="00016E12">
      <w:pPr>
        <w:pStyle w:val="Heading2"/>
      </w:pPr>
    </w:p>
    <w:p w14:paraId="3216AB32" w14:textId="551D6104" w:rsidR="00016E12" w:rsidRPr="00016E12" w:rsidRDefault="00016E12" w:rsidP="00016E12">
      <w:r w:rsidRPr="00016E12">
        <w:t xml:space="preserve">Marketing </w:t>
      </w:r>
    </w:p>
    <w:p w14:paraId="751202D6" w14:textId="4F03BD55" w:rsidR="00094C00" w:rsidRDefault="00094C00" w:rsidP="00016E12">
      <w:pPr>
        <w:pStyle w:val="Heading2"/>
      </w:pPr>
    </w:p>
    <w:p w14:paraId="5D834DCE" w14:textId="63347E56" w:rsidR="00094C00" w:rsidRDefault="00094C00" w:rsidP="00016E12">
      <w:pPr>
        <w:pStyle w:val="Heading3"/>
      </w:pPr>
      <w:r>
        <w:t>Website</w:t>
      </w:r>
    </w:p>
    <w:p w14:paraId="6FDF8FAB" w14:textId="6E977892" w:rsidR="00094C00" w:rsidRDefault="00094C00" w:rsidP="00016E12">
      <w:pPr>
        <w:pStyle w:val="Heading3"/>
      </w:pPr>
    </w:p>
    <w:p w14:paraId="43F97725" w14:textId="613977F8" w:rsidR="00094C00" w:rsidRDefault="00094C00" w:rsidP="00016E12">
      <w:pPr>
        <w:pStyle w:val="Heading4"/>
      </w:pPr>
      <w:r w:rsidRPr="00094C00">
        <w:t>Domain Names</w:t>
      </w:r>
    </w:p>
    <w:p w14:paraId="2F89CFC8" w14:textId="77777777" w:rsidR="00016E12" w:rsidRDefault="00016E12" w:rsidP="00016E12"/>
    <w:p w14:paraId="74BC42C0" w14:textId="18B279C6" w:rsidR="00016E12" w:rsidRPr="00016E12" w:rsidRDefault="00016E12" w:rsidP="00016E12">
      <w:r w:rsidRPr="00016E12">
        <w:t>Domains can be</w:t>
      </w:r>
      <w:r>
        <w:t xml:space="preserve"> purchased from Google Domains. Most are $27 CAD/year.</w:t>
      </w:r>
    </w:p>
    <w:p w14:paraId="4604B7F7" w14:textId="77777777" w:rsidR="00094C00" w:rsidRDefault="00094C00" w:rsidP="00016E12"/>
    <w:p w14:paraId="066D7E2D" w14:textId="29CDC494" w:rsidR="00134FD6" w:rsidRPr="00016E12" w:rsidRDefault="00134FD6" w:rsidP="00016E12">
      <w:pPr>
        <w:pStyle w:val="ListParagraph"/>
        <w:numPr>
          <w:ilvl w:val="0"/>
          <w:numId w:val="1"/>
        </w:numPr>
      </w:pPr>
      <w:r w:rsidRPr="00016E12">
        <w:t>Primary domains:</w:t>
      </w:r>
    </w:p>
    <w:p w14:paraId="775F20E6" w14:textId="6AE13BE6" w:rsidR="00094C00" w:rsidRPr="00016E12" w:rsidRDefault="00094C00" w:rsidP="00016E12">
      <w:pPr>
        <w:pStyle w:val="ListParagraph"/>
        <w:numPr>
          <w:ilvl w:val="1"/>
          <w:numId w:val="1"/>
        </w:numPr>
      </w:pPr>
      <w:r w:rsidRPr="00016E12">
        <w:t>Dreamingcat.production</w:t>
      </w:r>
      <w:r w:rsidR="00134FD6" w:rsidRPr="00016E12">
        <w:t>s</w:t>
      </w:r>
    </w:p>
    <w:p w14:paraId="5DC3C616" w14:textId="1F348054" w:rsidR="00016E12" w:rsidRDefault="00016E12" w:rsidP="00016E12">
      <w:pPr>
        <w:pStyle w:val="ListParagraph"/>
        <w:numPr>
          <w:ilvl w:val="2"/>
          <w:numId w:val="1"/>
        </w:numPr>
      </w:pPr>
      <w:r>
        <w:t>Advantages:</w:t>
      </w:r>
    </w:p>
    <w:p w14:paraId="3C2BE305" w14:textId="7FC03CEC" w:rsidR="00016E12" w:rsidRDefault="00016E12" w:rsidP="00016E12">
      <w:pPr>
        <w:pStyle w:val="ListParagraph"/>
        <w:numPr>
          <w:ilvl w:val="3"/>
          <w:numId w:val="1"/>
        </w:numPr>
      </w:pPr>
      <w:r>
        <w:t>Exact company name</w:t>
      </w:r>
    </w:p>
    <w:p w14:paraId="0CEE2824" w14:textId="5C9FD2C1" w:rsidR="00016E12" w:rsidRDefault="00016E12" w:rsidP="00016E12">
      <w:pPr>
        <w:pStyle w:val="ListParagraph"/>
        <w:numPr>
          <w:ilvl w:val="3"/>
          <w:numId w:val="1"/>
        </w:numPr>
      </w:pPr>
      <w:r>
        <w:t>Industry domain extension says what this is</w:t>
      </w:r>
    </w:p>
    <w:p w14:paraId="7A9F0CBD" w14:textId="1BE2762F" w:rsidR="00016E12" w:rsidRDefault="00016E12" w:rsidP="00016E12">
      <w:pPr>
        <w:pStyle w:val="ListParagraph"/>
        <w:numPr>
          <w:ilvl w:val="2"/>
          <w:numId w:val="1"/>
        </w:numPr>
      </w:pPr>
      <w:r>
        <w:t>Disadvantages of .productions</w:t>
      </w:r>
    </w:p>
    <w:p w14:paraId="36B75D3B" w14:textId="6F331E22" w:rsidR="00016E12" w:rsidRDefault="00016E12" w:rsidP="00016E12">
      <w:pPr>
        <w:pStyle w:val="ListParagraph"/>
        <w:numPr>
          <w:ilvl w:val="3"/>
          <w:numId w:val="1"/>
        </w:numPr>
      </w:pPr>
      <w:r>
        <w:t>Long</w:t>
      </w:r>
    </w:p>
    <w:p w14:paraId="664E83F6" w14:textId="3C0B53F9" w:rsidR="00016E12" w:rsidRDefault="00016E12" w:rsidP="00016E12">
      <w:pPr>
        <w:pStyle w:val="ListParagraph"/>
        <w:numPr>
          <w:ilvl w:val="3"/>
          <w:numId w:val="1"/>
        </w:numPr>
      </w:pPr>
      <w:r>
        <w:t>Not as common as others such as .com, .ca, .co</w:t>
      </w:r>
    </w:p>
    <w:p w14:paraId="19A154D2" w14:textId="0F10ADD5" w:rsidR="00016E12" w:rsidRDefault="00016E12" w:rsidP="00016E12">
      <w:pPr>
        <w:pStyle w:val="ListParagraph"/>
        <w:numPr>
          <w:ilvl w:val="2"/>
          <w:numId w:val="1"/>
        </w:numPr>
      </w:pPr>
      <w:r>
        <w:t>Recommended Uses</w:t>
      </w:r>
    </w:p>
    <w:p w14:paraId="0DE97C34" w14:textId="71F84FA0" w:rsidR="00016E12" w:rsidRDefault="00016E12" w:rsidP="00016E12">
      <w:pPr>
        <w:pStyle w:val="ListParagraph"/>
        <w:numPr>
          <w:ilvl w:val="3"/>
          <w:numId w:val="1"/>
        </w:numPr>
      </w:pPr>
      <w:r>
        <w:t>Main website</w:t>
      </w:r>
    </w:p>
    <w:p w14:paraId="5E13968C" w14:textId="3325F554" w:rsidR="00016E12" w:rsidRDefault="00016E12" w:rsidP="00016E12">
      <w:pPr>
        <w:pStyle w:val="ListParagraph"/>
        <w:numPr>
          <w:ilvl w:val="3"/>
          <w:numId w:val="1"/>
        </w:numPr>
      </w:pPr>
      <w:r>
        <w:t>Main emails</w:t>
      </w:r>
    </w:p>
    <w:p w14:paraId="31DFBC53" w14:textId="4BD3E2A6" w:rsidR="00094C00" w:rsidRPr="00016E12" w:rsidRDefault="00094C00" w:rsidP="00016E12">
      <w:pPr>
        <w:pStyle w:val="ListParagraph"/>
        <w:numPr>
          <w:ilvl w:val="1"/>
          <w:numId w:val="1"/>
        </w:numPr>
      </w:pPr>
      <w:r w:rsidRPr="00016E12">
        <w:t>Dreamingcat.co</w:t>
      </w:r>
    </w:p>
    <w:p w14:paraId="1AAADD4A" w14:textId="6D2D4667" w:rsidR="00016E12" w:rsidRDefault="00016E12" w:rsidP="00016E12">
      <w:pPr>
        <w:pStyle w:val="ListParagraph"/>
        <w:numPr>
          <w:ilvl w:val="2"/>
          <w:numId w:val="1"/>
        </w:numPr>
      </w:pPr>
      <w:r>
        <w:t>Advantages</w:t>
      </w:r>
    </w:p>
    <w:p w14:paraId="7CF2D899" w14:textId="356C9301" w:rsidR="00016E12" w:rsidRDefault="00016E12" w:rsidP="00016E12">
      <w:pPr>
        <w:pStyle w:val="ListParagraph"/>
        <w:numPr>
          <w:ilvl w:val="3"/>
          <w:numId w:val="1"/>
        </w:numPr>
      </w:pPr>
      <w:r>
        <w:t>Short domain extension</w:t>
      </w:r>
    </w:p>
    <w:p w14:paraId="515B73D0" w14:textId="5241581A" w:rsidR="00016E12" w:rsidRDefault="00016E12" w:rsidP="00016E12">
      <w:pPr>
        <w:pStyle w:val="ListParagraph"/>
        <w:numPr>
          <w:ilvl w:val="3"/>
          <w:numId w:val="1"/>
        </w:numPr>
      </w:pPr>
      <w:r>
        <w:t>Easy to spell</w:t>
      </w:r>
    </w:p>
    <w:p w14:paraId="2FDDCD51" w14:textId="2A1075B8" w:rsidR="00016E12" w:rsidRDefault="00016E12" w:rsidP="00016E12">
      <w:pPr>
        <w:pStyle w:val="ListParagraph"/>
        <w:numPr>
          <w:ilvl w:val="3"/>
          <w:numId w:val="1"/>
        </w:numPr>
      </w:pPr>
      <w:r>
        <w:t>Very common domain extension, easy for people to understand</w:t>
      </w:r>
    </w:p>
    <w:p w14:paraId="1180DC8F" w14:textId="4F1FFF58" w:rsidR="00016E12" w:rsidRDefault="00016E12" w:rsidP="00016E12">
      <w:pPr>
        <w:pStyle w:val="ListParagraph"/>
        <w:numPr>
          <w:ilvl w:val="2"/>
          <w:numId w:val="1"/>
        </w:numPr>
      </w:pPr>
      <w:r>
        <w:t>Disadvantages</w:t>
      </w:r>
    </w:p>
    <w:p w14:paraId="1993B8CD" w14:textId="30EB5B24" w:rsidR="00016E12" w:rsidRDefault="00016E12" w:rsidP="00016E12">
      <w:pPr>
        <w:pStyle w:val="ListParagraph"/>
        <w:numPr>
          <w:ilvl w:val="3"/>
          <w:numId w:val="1"/>
        </w:numPr>
      </w:pPr>
      <w:r>
        <w:t>Not industry specific</w:t>
      </w:r>
    </w:p>
    <w:p w14:paraId="50143245" w14:textId="5EBCD5A7" w:rsidR="00016E12" w:rsidRDefault="00016E12" w:rsidP="00016E12">
      <w:pPr>
        <w:pStyle w:val="ListParagraph"/>
        <w:numPr>
          <w:ilvl w:val="3"/>
          <w:numId w:val="1"/>
        </w:numPr>
      </w:pPr>
      <w:r>
        <w:t>Leaves out the “what”</w:t>
      </w:r>
    </w:p>
    <w:p w14:paraId="0D5D4901" w14:textId="23599E25" w:rsidR="00016E12" w:rsidRDefault="00016E12" w:rsidP="00016E12">
      <w:pPr>
        <w:pStyle w:val="ListParagraph"/>
        <w:numPr>
          <w:ilvl w:val="2"/>
          <w:numId w:val="1"/>
        </w:numPr>
      </w:pPr>
      <w:r>
        <w:t>Recommendations</w:t>
      </w:r>
    </w:p>
    <w:p w14:paraId="4014AD16" w14:textId="26014302" w:rsidR="00016E12" w:rsidRDefault="00016E12" w:rsidP="00016E12">
      <w:pPr>
        <w:pStyle w:val="ListParagraph"/>
        <w:numPr>
          <w:ilvl w:val="3"/>
          <w:numId w:val="1"/>
        </w:numPr>
      </w:pPr>
      <w:r>
        <w:t>Use as a redirect for website</w:t>
      </w:r>
    </w:p>
    <w:p w14:paraId="19747327" w14:textId="7E881B93" w:rsidR="00016E12" w:rsidRDefault="00016E12" w:rsidP="00016E12">
      <w:pPr>
        <w:pStyle w:val="ListParagraph"/>
        <w:numPr>
          <w:ilvl w:val="3"/>
          <w:numId w:val="1"/>
        </w:numPr>
      </w:pPr>
    </w:p>
    <w:p w14:paraId="1D311446" w14:textId="4696CB84" w:rsidR="00134FD6" w:rsidRDefault="00134FD6" w:rsidP="00016E12">
      <w:pPr>
        <w:pStyle w:val="ListParagraph"/>
        <w:numPr>
          <w:ilvl w:val="0"/>
          <w:numId w:val="1"/>
        </w:numPr>
      </w:pPr>
      <w:r>
        <w:t>Secondary domains</w:t>
      </w:r>
    </w:p>
    <w:p w14:paraId="220A5D33" w14:textId="34B33B5E" w:rsidR="00016E12" w:rsidRPr="00016E12" w:rsidRDefault="00016E12" w:rsidP="00016E12">
      <w:r>
        <w:lastRenderedPageBreak/>
        <w:t>These can be purchased to avoid other companies or individuals from owning domains that might compete with Dreaming Cat Productions web presence.</w:t>
      </w:r>
    </w:p>
    <w:p w14:paraId="0FEBEF9C" w14:textId="55FB1A69" w:rsidR="00134FD6" w:rsidRDefault="00134FD6" w:rsidP="00016E12">
      <w:pPr>
        <w:pStyle w:val="ListParagraph"/>
        <w:numPr>
          <w:ilvl w:val="1"/>
          <w:numId w:val="1"/>
        </w:numPr>
      </w:pPr>
      <w:r>
        <w:t>Dreamingcat.studio</w:t>
      </w:r>
    </w:p>
    <w:p w14:paraId="44D00138" w14:textId="6A1ED7C9" w:rsidR="00134FD6" w:rsidRDefault="00134FD6" w:rsidP="00016E12">
      <w:pPr>
        <w:pStyle w:val="ListParagraph"/>
        <w:numPr>
          <w:ilvl w:val="1"/>
          <w:numId w:val="1"/>
        </w:numPr>
      </w:pPr>
      <w:r>
        <w:t>Dreamingcat.com</w:t>
      </w:r>
    </w:p>
    <w:p w14:paraId="3C493055" w14:textId="5ECFFF73" w:rsidR="00134FD6" w:rsidRDefault="00134FD6" w:rsidP="00016E12">
      <w:pPr>
        <w:pStyle w:val="ListParagraph"/>
        <w:numPr>
          <w:ilvl w:val="2"/>
          <w:numId w:val="1"/>
        </w:numPr>
      </w:pPr>
      <w:r>
        <w:t>Aftermarket at Google Domains for $3,088</w:t>
      </w:r>
    </w:p>
    <w:p w14:paraId="39815323" w14:textId="7D4E65A7" w:rsidR="00134FD6" w:rsidRDefault="00134FD6" w:rsidP="00016E12">
      <w:pPr>
        <w:pStyle w:val="ListParagraph"/>
        <w:numPr>
          <w:ilvl w:val="1"/>
          <w:numId w:val="1"/>
        </w:numPr>
      </w:pPr>
      <w:r>
        <w:t>Dreamingcat.video</w:t>
      </w:r>
    </w:p>
    <w:p w14:paraId="79778605" w14:textId="07412B17" w:rsidR="00134FD6" w:rsidRPr="00094C00" w:rsidRDefault="00134FD6" w:rsidP="00016E12">
      <w:pPr>
        <w:pStyle w:val="ListParagraph"/>
      </w:pPr>
    </w:p>
    <w:p w14:paraId="195BDAF9" w14:textId="73EC5254" w:rsidR="00094C00" w:rsidRDefault="00094C00" w:rsidP="00016E12">
      <w:pPr>
        <w:pStyle w:val="Heading3"/>
      </w:pPr>
    </w:p>
    <w:p w14:paraId="4C1F527B" w14:textId="6576F77A" w:rsidR="00094C00" w:rsidRDefault="00094C00" w:rsidP="00016E12">
      <w:pPr>
        <w:pStyle w:val="Heading3"/>
      </w:pPr>
      <w:r>
        <w:t>YouTube</w:t>
      </w:r>
    </w:p>
    <w:p w14:paraId="2000F1FE" w14:textId="5F505B9D" w:rsidR="00094C00" w:rsidRDefault="00094C00" w:rsidP="00016E12">
      <w:pPr>
        <w:pStyle w:val="Heading3"/>
      </w:pPr>
    </w:p>
    <w:p w14:paraId="28D774AC" w14:textId="76D1A4AD" w:rsidR="00094C00" w:rsidRDefault="00094C00" w:rsidP="00016E12">
      <w:pPr>
        <w:pStyle w:val="Heading3"/>
      </w:pPr>
      <w:r>
        <w:t>LinkedIn</w:t>
      </w:r>
    </w:p>
    <w:p w14:paraId="63A77E6D" w14:textId="2BAA05EC" w:rsidR="00094C00" w:rsidRDefault="00094C00" w:rsidP="00016E12">
      <w:pPr>
        <w:pStyle w:val="Heading3"/>
      </w:pPr>
    </w:p>
    <w:p w14:paraId="34B1FEE9" w14:textId="77777777" w:rsidR="00094C00" w:rsidRPr="00094C00" w:rsidRDefault="00094C00" w:rsidP="00016E12">
      <w:pPr>
        <w:pStyle w:val="Heading3"/>
      </w:pPr>
    </w:p>
    <w:p w14:paraId="19545B46" w14:textId="77777777" w:rsidR="00094C00" w:rsidRDefault="00094C00" w:rsidP="00016E12">
      <w:pPr>
        <w:pStyle w:val="Heading3"/>
      </w:pPr>
    </w:p>
    <w:p w14:paraId="0CD1A8A0" w14:textId="59C45BB9" w:rsidR="00094C00" w:rsidRPr="00094C00" w:rsidRDefault="00094C00" w:rsidP="00016E12">
      <w:pPr>
        <w:pStyle w:val="Heading3"/>
      </w:pPr>
      <w:r w:rsidRPr="00094C00">
        <w:br/>
      </w:r>
      <w:r w:rsidRPr="00094C00">
        <w:br/>
      </w:r>
    </w:p>
    <w:sectPr w:rsidR="00094C00" w:rsidRPr="00094C00" w:rsidSect="004B7E44">
      <w:headerReference w:type="default" r:id="rId8"/>
      <w:footerReference w:type="default" r:id="rId9"/>
      <w:footerReference w:type="first" r:id="rId10"/>
      <w:pgSz w:w="12240" w:h="15840"/>
      <w:pgMar w:top="720" w:right="1152" w:bottom="720" w:left="1152" w:header="0" w:footer="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75F22" w14:textId="77777777" w:rsidR="00E00AD6" w:rsidRDefault="00E00AD6" w:rsidP="00016E12">
      <w:r>
        <w:separator/>
      </w:r>
    </w:p>
  </w:endnote>
  <w:endnote w:type="continuationSeparator" w:id="0">
    <w:p w14:paraId="77268C69" w14:textId="77777777" w:rsidR="00E00AD6" w:rsidRDefault="00E00AD6" w:rsidP="00016E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Josefin Sans SemiBold">
    <w:panose1 w:val="00000000000000000000"/>
    <w:charset w:val="4D"/>
    <w:family w:val="auto"/>
    <w:pitch w:val="variable"/>
    <w:sig w:usb0="A00000FF" w:usb1="4000204B" w:usb2="00000000" w:usb3="00000000" w:csb0="00000193" w:csb1="00000000"/>
  </w:font>
  <w:font w:name="Voltaire">
    <w:panose1 w:val="020B0604020202020204"/>
    <w:charset w:val="4D"/>
    <w:family w:val="auto"/>
    <w:pitch w:val="variable"/>
    <w:sig w:usb0="800000AF" w:usb1="00000002" w:usb2="00000000" w:usb3="00000000" w:csb0="00000111" w:csb1="00000000"/>
  </w:font>
  <w:font w:name="Josefin Sans Medium">
    <w:altName w:val="Josefin Sans Thin"/>
    <w:panose1 w:val="00000000000000000000"/>
    <w:charset w:val="4D"/>
    <w:family w:val="auto"/>
    <w:pitch w:val="variable"/>
    <w:sig w:usb0="A00000FF" w:usb1="4000204B" w:usb2="00000000" w:usb3="00000000" w:csb0="00000193" w:csb1="00000000"/>
  </w:font>
  <w:font w:name="Josefin Sans">
    <w:panose1 w:val="00000000000000000000"/>
    <w:charset w:val="4D"/>
    <w:family w:val="auto"/>
    <w:pitch w:val="variable"/>
    <w:sig w:usb0="A00000FF" w:usb1="4000204B" w:usb2="00000000" w:usb3="00000000" w:csb0="00000193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Josefin Sans Light">
    <w:panose1 w:val="00000000000000000000"/>
    <w:charset w:val="4D"/>
    <w:family w:val="auto"/>
    <w:pitch w:val="variable"/>
    <w:sig w:usb0="A00000FF" w:usb1="4000204B" w:usb2="000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225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2258"/>
    </w:tblGrid>
    <w:tr w:rsidR="004B7E44" w14:paraId="298A8BC5" w14:textId="77777777" w:rsidTr="004B7E44">
      <w:trPr>
        <w:trHeight w:val="730"/>
        <w:jc w:val="center"/>
      </w:trPr>
      <w:tc>
        <w:tcPr>
          <w:tcW w:w="12258" w:type="dxa"/>
          <w:tcBorders>
            <w:top w:val="nil"/>
            <w:left w:val="nil"/>
            <w:bottom w:val="nil"/>
            <w:right w:val="nil"/>
          </w:tcBorders>
          <w:shd w:val="clear" w:color="auto" w:fill="161718" w:themeFill="text1"/>
          <w:vAlign w:val="center"/>
        </w:tcPr>
        <w:p w14:paraId="4CE5DE36" w14:textId="77777777" w:rsidR="004B7E44" w:rsidRDefault="004B7E44" w:rsidP="00016E12">
          <w:pPr>
            <w:pStyle w:val="Footer"/>
          </w:pPr>
          <w:r>
            <w:t>www.companywebsite.com</w:t>
          </w:r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61910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D951CB" w14:textId="77777777" w:rsidR="005A718F" w:rsidRDefault="005A718F" w:rsidP="00016E1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20E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C5E33" w14:textId="77777777" w:rsidR="00E00AD6" w:rsidRDefault="00E00AD6" w:rsidP="00016E12">
      <w:r>
        <w:separator/>
      </w:r>
    </w:p>
  </w:footnote>
  <w:footnote w:type="continuationSeparator" w:id="0">
    <w:p w14:paraId="19DF95DC" w14:textId="77777777" w:rsidR="00E00AD6" w:rsidRDefault="00E00AD6" w:rsidP="00016E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2210" w:type="dxa"/>
      <w:tblInd w:w="-1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210"/>
    </w:tblGrid>
    <w:tr w:rsidR="004B7E44" w14:paraId="11BC1144" w14:textId="77777777" w:rsidTr="004B7E44">
      <w:trPr>
        <w:trHeight w:val="1318"/>
      </w:trPr>
      <w:tc>
        <w:tcPr>
          <w:tcW w:w="12210" w:type="dxa"/>
          <w:tcBorders>
            <w:top w:val="nil"/>
            <w:left w:val="nil"/>
            <w:bottom w:val="nil"/>
            <w:right w:val="nil"/>
          </w:tcBorders>
        </w:tcPr>
        <w:p w14:paraId="09DD8175" w14:textId="77777777" w:rsidR="004B7E44" w:rsidRDefault="004B7E44" w:rsidP="00016E12">
          <w:pPr>
            <w:pStyle w:val="Header"/>
          </w:pPr>
          <w:r>
            <w:rPr>
              <w:noProof/>
            </w:rPr>
            <mc:AlternateContent>
              <mc:Choice Requires="wps">
                <w:drawing>
                  <wp:inline distT="0" distB="0" distL="0" distR="0" wp14:anchorId="221952EB" wp14:editId="45155355">
                    <wp:extent cx="1352282" cy="592428"/>
                    <wp:effectExtent l="0" t="0" r="0" b="5080"/>
                    <wp:docPr id="11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52282" cy="592428"/>
                            </a:xfrm>
                            <a:prstGeom prst="rect">
                              <a:avLst/>
                            </a:prstGeom>
                            <a:solidFill>
                              <a:srgbClr val="E7691C">
                                <a:alpha val="78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B09AFB3" w14:textId="77777777" w:rsidR="004B7E44" w:rsidRPr="004B7E44" w:rsidRDefault="004B7E44" w:rsidP="00016E12">
                                <w:r w:rsidRPr="004B7E44">
                                  <w:fldChar w:fldCharType="begin"/>
                                </w:r>
                                <w:r w:rsidRPr="004B7E44">
                                  <w:instrText xml:space="preserve"> PAGE  \* Arabic  \* MERGEFORMAT </w:instrText>
                                </w:r>
                                <w:r w:rsidRPr="004B7E44">
                                  <w:fldChar w:fldCharType="separate"/>
                                </w:r>
                                <w:r w:rsidR="009120E9">
                                  <w:rPr>
                                    <w:noProof/>
                                  </w:rPr>
                                  <w:t>2</w:t>
                                </w:r>
                                <w:r w:rsidRPr="004B7E44"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221952EB" id="Rectangle 11" o:spid="_x0000_s1031" style="width:106.5pt;height:4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" fillcolor="#e7691c" stroked="f" strokeweight="2pt">
                    <v:fill opacity="51143f"/>
                    <v:textbox>
                      <w:txbxContent>
                        <w:p w14:paraId="0B09AFB3" w14:textId="77777777" w:rsidR="004B7E44" w:rsidRPr="004B7E44" w:rsidRDefault="004B7E44" w:rsidP="00016E12">
                          <w:r w:rsidRPr="004B7E44">
                            <w:fldChar w:fldCharType="begin"/>
                          </w:r>
                          <w:r w:rsidRPr="004B7E44">
                            <w:instrText xml:space="preserve"> PAGE  \* Arabic  \* MERGEFORMAT </w:instrText>
                          </w:r>
                          <w:r w:rsidRPr="004B7E44">
                            <w:fldChar w:fldCharType="separate"/>
                          </w:r>
                          <w:r w:rsidR="009120E9">
                            <w:rPr>
                              <w:noProof/>
                            </w:rPr>
                            <w:t>2</w:t>
                          </w:r>
                          <w:r w:rsidRPr="004B7E44">
                            <w:fldChar w:fldCharType="end"/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6734F"/>
    <w:multiLevelType w:val="hybridMultilevel"/>
    <w:tmpl w:val="B0F89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7137A3"/>
    <w:multiLevelType w:val="hybridMultilevel"/>
    <w:tmpl w:val="495CE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2614004">
    <w:abstractNumId w:val="0"/>
  </w:num>
  <w:num w:numId="2" w16cid:durableId="11436919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03E"/>
    <w:rsid w:val="00016E12"/>
    <w:rsid w:val="0002003E"/>
    <w:rsid w:val="00094C00"/>
    <w:rsid w:val="000A4A22"/>
    <w:rsid w:val="0013078D"/>
    <w:rsid w:val="00134FD6"/>
    <w:rsid w:val="00193691"/>
    <w:rsid w:val="00255C0F"/>
    <w:rsid w:val="00293B83"/>
    <w:rsid w:val="00294883"/>
    <w:rsid w:val="002B061C"/>
    <w:rsid w:val="00442C54"/>
    <w:rsid w:val="004B7E44"/>
    <w:rsid w:val="004D5252"/>
    <w:rsid w:val="004F2B86"/>
    <w:rsid w:val="005A718F"/>
    <w:rsid w:val="006A3CE7"/>
    <w:rsid w:val="007516CF"/>
    <w:rsid w:val="00790BD1"/>
    <w:rsid w:val="008B33BC"/>
    <w:rsid w:val="009120E9"/>
    <w:rsid w:val="00945900"/>
    <w:rsid w:val="0095772F"/>
    <w:rsid w:val="00963040"/>
    <w:rsid w:val="009C396C"/>
    <w:rsid w:val="00AF3A78"/>
    <w:rsid w:val="00B572B4"/>
    <w:rsid w:val="00CD1F88"/>
    <w:rsid w:val="00DA4172"/>
    <w:rsid w:val="00DB26A7"/>
    <w:rsid w:val="00E00AD6"/>
    <w:rsid w:val="00E76CAD"/>
    <w:rsid w:val="00E779DD"/>
    <w:rsid w:val="00E94B5F"/>
    <w:rsid w:val="00EF62E4"/>
    <w:rsid w:val="00F6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3A6795"/>
  <w15:chartTrackingRefBased/>
  <w15:docId w15:val="{04AB7326-430C-6E4D-963C-DB8CFE931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18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E12"/>
    <w:pPr>
      <w:spacing w:after="0"/>
    </w:pPr>
    <w:rPr>
      <w:rFonts w:eastAsiaTheme="minorEastAsia"/>
      <w:color w:val="161718" w:themeColor="text1"/>
      <w:sz w:val="28"/>
      <w:szCs w:val="22"/>
    </w:rPr>
  </w:style>
  <w:style w:type="paragraph" w:styleId="Heading1">
    <w:name w:val="heading 1"/>
    <w:basedOn w:val="Normal"/>
    <w:link w:val="Heading1Char"/>
    <w:uiPriority w:val="2"/>
    <w:qFormat/>
    <w:rsid w:val="00294883"/>
    <w:pPr>
      <w:keepNext/>
      <w:outlineLvl w:val="0"/>
    </w:pPr>
    <w:rPr>
      <w:rFonts w:ascii="Josefin Sans SemiBold" w:eastAsia="Times New Roman" w:hAnsi="Josefin Sans SemiBold" w:cs="Times New Roman"/>
      <w:b/>
      <w:sz w:val="48"/>
      <w:szCs w:val="24"/>
    </w:rPr>
  </w:style>
  <w:style w:type="paragraph" w:styleId="Heading2">
    <w:name w:val="heading 2"/>
    <w:basedOn w:val="Normal"/>
    <w:link w:val="Heading2Char"/>
    <w:uiPriority w:val="2"/>
    <w:unhideWhenUsed/>
    <w:qFormat/>
    <w:rsid w:val="00094C00"/>
    <w:pPr>
      <w:keepNext/>
      <w:spacing w:line="240" w:lineRule="auto"/>
      <w:outlineLvl w:val="1"/>
    </w:pPr>
    <w:rPr>
      <w:rFonts w:ascii="Voltaire" w:eastAsia="Times New Roman" w:hAnsi="Voltaire" w:cs="Times New Roman"/>
      <w:b/>
      <w:color w:val="auto"/>
      <w:sz w:val="52"/>
    </w:rPr>
  </w:style>
  <w:style w:type="paragraph" w:styleId="Heading3">
    <w:name w:val="heading 3"/>
    <w:basedOn w:val="Normal"/>
    <w:link w:val="Heading3Char"/>
    <w:uiPriority w:val="2"/>
    <w:unhideWhenUsed/>
    <w:qFormat/>
    <w:rsid w:val="00094C00"/>
    <w:pPr>
      <w:spacing w:line="240" w:lineRule="auto"/>
      <w:outlineLvl w:val="2"/>
    </w:pPr>
    <w:rPr>
      <w:rFonts w:ascii="Josefin Sans Medium" w:eastAsia="Times New Roman" w:hAnsi="Josefin Sans Medium" w:cs="Times New Roman"/>
      <w:iCs/>
      <w:color w:val="auto"/>
      <w:sz w:val="40"/>
      <w:szCs w:val="40"/>
    </w:rPr>
  </w:style>
  <w:style w:type="paragraph" w:styleId="Heading4">
    <w:name w:val="heading 4"/>
    <w:basedOn w:val="Normal"/>
    <w:link w:val="Heading4Char"/>
    <w:uiPriority w:val="2"/>
    <w:unhideWhenUsed/>
    <w:qFormat/>
    <w:rsid w:val="00094C00"/>
    <w:pPr>
      <w:keepNext/>
      <w:keepLines/>
      <w:spacing w:before="240" w:after="40" w:line="240" w:lineRule="auto"/>
      <w:outlineLvl w:val="3"/>
    </w:pPr>
    <w:rPr>
      <w:rFonts w:ascii="Josefin Sans" w:eastAsia="Times New Roman" w:hAnsi="Josefin Sans" w:cs="Times New Roman"/>
      <w:smallCaps/>
      <w:spacing w:val="20"/>
      <w:kern w:val="28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294883"/>
    <w:rPr>
      <w:rFonts w:ascii="Josefin Sans SemiBold" w:eastAsia="Times New Roman" w:hAnsi="Josefin Sans SemiBold" w:cs="Times New Roman"/>
      <w:b/>
      <w:color w:val="161718" w:themeColor="text1"/>
      <w:sz w:val="48"/>
      <w:szCs w:val="24"/>
    </w:rPr>
  </w:style>
  <w:style w:type="paragraph" w:styleId="Title">
    <w:name w:val="Title"/>
    <w:basedOn w:val="Normal"/>
    <w:link w:val="TitleChar"/>
    <w:uiPriority w:val="1"/>
    <w:qFormat/>
    <w:rsid w:val="00294883"/>
    <w:pPr>
      <w:spacing w:line="240" w:lineRule="auto"/>
      <w:contextualSpacing/>
    </w:pPr>
    <w:rPr>
      <w:rFonts w:ascii="Voltaire" w:eastAsia="Times New Roman" w:hAnsi="Voltaire" w:cs="Times New Roman"/>
      <w:b/>
      <w:caps/>
      <w:sz w:val="10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294883"/>
    <w:rPr>
      <w:rFonts w:ascii="Voltaire" w:eastAsia="Times New Roman" w:hAnsi="Voltaire" w:cs="Times New Roman"/>
      <w:b/>
      <w:caps/>
      <w:color w:val="161718" w:themeColor="text1"/>
      <w:sz w:val="100"/>
      <w:szCs w:val="40"/>
    </w:rPr>
  </w:style>
  <w:style w:type="paragraph" w:styleId="Subtitle">
    <w:name w:val="Subtitle"/>
    <w:basedOn w:val="Normal"/>
    <w:link w:val="SubtitleChar"/>
    <w:uiPriority w:val="4"/>
    <w:qFormat/>
    <w:rsid w:val="00294883"/>
    <w:pPr>
      <w:contextualSpacing/>
    </w:pPr>
    <w:rPr>
      <w:rFonts w:ascii="Voltaire" w:eastAsia="Times New Roman" w:hAnsi="Voltaire" w:cs="Times New Roman"/>
      <w:b/>
      <w:sz w:val="72"/>
    </w:rPr>
  </w:style>
  <w:style w:type="character" w:customStyle="1" w:styleId="SubtitleChar">
    <w:name w:val="Subtitle Char"/>
    <w:basedOn w:val="DefaultParagraphFont"/>
    <w:link w:val="Subtitle"/>
    <w:uiPriority w:val="4"/>
    <w:rsid w:val="00294883"/>
    <w:rPr>
      <w:rFonts w:ascii="Voltaire" w:eastAsia="Times New Roman" w:hAnsi="Voltaire" w:cs="Times New Roman"/>
      <w:b/>
      <w:color w:val="161718" w:themeColor="text1"/>
      <w:sz w:val="72"/>
      <w:szCs w:val="22"/>
    </w:rPr>
  </w:style>
  <w:style w:type="paragraph" w:styleId="NoSpacing">
    <w:name w:val="No Spacing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Heading2Char">
    <w:name w:val="Heading 2 Char"/>
    <w:basedOn w:val="DefaultParagraphFont"/>
    <w:link w:val="Heading2"/>
    <w:uiPriority w:val="2"/>
    <w:rsid w:val="00094C00"/>
    <w:rPr>
      <w:rFonts w:ascii="Voltaire" w:eastAsia="Times New Roman" w:hAnsi="Voltaire" w:cs="Times New Roman"/>
      <w:b/>
      <w:sz w:val="52"/>
      <w:szCs w:val="22"/>
    </w:rPr>
  </w:style>
  <w:style w:type="character" w:customStyle="1" w:styleId="Heading3Char">
    <w:name w:val="Heading 3 Char"/>
    <w:basedOn w:val="DefaultParagraphFont"/>
    <w:link w:val="Heading3"/>
    <w:uiPriority w:val="2"/>
    <w:rsid w:val="00094C00"/>
    <w:rPr>
      <w:rFonts w:ascii="Josefin Sans Medium" w:eastAsia="Times New Roman" w:hAnsi="Josefin Sans Medium" w:cs="Times New Roman"/>
      <w:iCs/>
      <w:sz w:val="40"/>
      <w:szCs w:val="40"/>
    </w:rPr>
  </w:style>
  <w:style w:type="character" w:customStyle="1" w:styleId="Heading4Char">
    <w:name w:val="Heading 4 Char"/>
    <w:basedOn w:val="DefaultParagraphFont"/>
    <w:link w:val="Heading4"/>
    <w:uiPriority w:val="2"/>
    <w:rsid w:val="00094C00"/>
    <w:rPr>
      <w:rFonts w:ascii="Josefin Sans" w:eastAsia="Times New Roman" w:hAnsi="Josefin Sans" w:cs="Times New Roman"/>
      <w:smallCaps/>
      <w:color w:val="161718" w:themeColor="text1"/>
      <w:spacing w:val="20"/>
      <w:kern w:val="28"/>
      <w:sz w:val="28"/>
      <w:szCs w:val="22"/>
    </w:rPr>
  </w:style>
  <w:style w:type="paragraph" w:customStyle="1" w:styleId="Chapter">
    <w:name w:val="Chapter"/>
    <w:basedOn w:val="Normal"/>
    <w:uiPriority w:val="5"/>
    <w:unhideWhenUsed/>
    <w:qFormat/>
    <w:rsid w:val="00E76CAD"/>
    <w:pPr>
      <w:spacing w:before="20"/>
    </w:pPr>
    <w:rPr>
      <w:rFonts w:asciiTheme="majorHAnsi" w:eastAsia="Times New Roman" w:hAnsiTheme="majorHAnsi" w:cs="Times New Roman"/>
      <w:caps/>
      <w:color w:val="63676C" w:themeColor="text1" w:themeTint="A6"/>
      <w:szCs w:val="17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A718F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18F"/>
  </w:style>
  <w:style w:type="paragraph" w:styleId="Footer">
    <w:name w:val="footer"/>
    <w:basedOn w:val="Normal"/>
    <w:link w:val="FooterChar"/>
    <w:uiPriority w:val="99"/>
    <w:unhideWhenUsed/>
    <w:rsid w:val="005A718F"/>
    <w:pPr>
      <w:spacing w:line="240" w:lineRule="auto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5A718F"/>
  </w:style>
  <w:style w:type="character" w:styleId="PlaceholderText">
    <w:name w:val="Placeholder Text"/>
    <w:basedOn w:val="DefaultParagraphFont"/>
    <w:uiPriority w:val="99"/>
    <w:semiHidden/>
    <w:rsid w:val="00945900"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094C0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948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5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lizabethmccready/Library/Containers/com.microsoft.Word/Data/Library/Application%20Support/Microsoft/Office/16.0/DTS/Search/%7bBF7CB5D9-567C-7C44-8CE6-507C854BBAB8%7dtf16392796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9F555B2921ABF45A16C48FEB22FF0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DFFB31-953A-5346-A9E9-0C8825B4235E}"/>
      </w:docPartPr>
      <w:docPartBody>
        <w:p w:rsidR="00572F84" w:rsidRDefault="00000000">
          <w:pPr>
            <w:pStyle w:val="59F555B2921ABF45A16C48FEB22FF001"/>
          </w:pPr>
          <w:r>
            <w:t>Company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Josefin Sans SemiBold">
    <w:panose1 w:val="00000000000000000000"/>
    <w:charset w:val="4D"/>
    <w:family w:val="auto"/>
    <w:pitch w:val="variable"/>
    <w:sig w:usb0="A00000FF" w:usb1="4000204B" w:usb2="00000000" w:usb3="00000000" w:csb0="00000193" w:csb1="00000000"/>
  </w:font>
  <w:font w:name="Voltaire">
    <w:panose1 w:val="020B0604020202020204"/>
    <w:charset w:val="4D"/>
    <w:family w:val="auto"/>
    <w:pitch w:val="variable"/>
    <w:sig w:usb0="800000AF" w:usb1="00000002" w:usb2="00000000" w:usb3="00000000" w:csb0="00000111" w:csb1="00000000"/>
  </w:font>
  <w:font w:name="Josefin Sans Medium">
    <w:altName w:val="Josefin Sans Thin"/>
    <w:panose1 w:val="00000000000000000000"/>
    <w:charset w:val="4D"/>
    <w:family w:val="auto"/>
    <w:pitch w:val="variable"/>
    <w:sig w:usb0="A00000FF" w:usb1="4000204B" w:usb2="00000000" w:usb3="00000000" w:csb0="00000193" w:csb1="00000000"/>
  </w:font>
  <w:font w:name="Josefin Sans">
    <w:panose1 w:val="00000000000000000000"/>
    <w:charset w:val="4D"/>
    <w:family w:val="auto"/>
    <w:pitch w:val="variable"/>
    <w:sig w:usb0="A00000FF" w:usb1="4000204B" w:usb2="00000000" w:usb3="00000000" w:csb0="00000193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Josefin Sans Light">
    <w:panose1 w:val="00000000000000000000"/>
    <w:charset w:val="4D"/>
    <w:family w:val="auto"/>
    <w:pitch w:val="variable"/>
    <w:sig w:usb0="A00000FF" w:usb1="4000204B" w:usb2="000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E6F"/>
    <w:rsid w:val="003C2A14"/>
    <w:rsid w:val="004D1E6F"/>
    <w:rsid w:val="00572F84"/>
    <w:rsid w:val="00830603"/>
    <w:rsid w:val="009C3B79"/>
    <w:rsid w:val="00C06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9F555B2921ABF45A16C48FEB22FF001">
    <w:name w:val="59F555B2921ABF45A16C48FEB22FF0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{BF7CB5D9-567C-7C44-8CE6-507C854BBAB8}tf16392796_win32.dotx</Template>
  <TotalTime>0</TotalTime>
  <Pages>10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Table of</dc:subject>
  <dc:creator>McCready, Elizabeth</dc:creator>
  <cp:keywords/>
  <dc:description/>
  <cp:lastModifiedBy>Elizabeth McCready</cp:lastModifiedBy>
  <cp:revision>2</cp:revision>
  <dcterms:created xsi:type="dcterms:W3CDTF">2022-11-30T20:52:00Z</dcterms:created>
  <dcterms:modified xsi:type="dcterms:W3CDTF">2022-11-30T20:52:00Z</dcterms:modified>
</cp:coreProperties>
</file>